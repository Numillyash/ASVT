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99C31" w14:textId="77777777" w:rsidR="005B6CAC" w:rsidRDefault="005B6CAC" w:rsidP="00043836">
      <w:pPr>
        <w:jc w:val="center"/>
      </w:pPr>
      <w:r>
        <w:t>Министерство образования и науки Российской Федерации</w:t>
      </w:r>
    </w:p>
    <w:p w14:paraId="3ED9C284" w14:textId="77777777" w:rsidR="005B6CAC" w:rsidRDefault="005B6CAC" w:rsidP="00043836">
      <w:pPr>
        <w:jc w:val="center"/>
      </w:pPr>
      <w:r>
        <w:t>Санкт-Петербургский политехнический университет Петра Великого</w:t>
      </w:r>
    </w:p>
    <w:p w14:paraId="43081D11" w14:textId="77777777" w:rsidR="005B6CAC" w:rsidRDefault="005B6CAC" w:rsidP="00043836">
      <w:pPr>
        <w:jc w:val="center"/>
      </w:pPr>
      <w:r>
        <w:t>—</w:t>
      </w:r>
    </w:p>
    <w:p w14:paraId="294FEA39" w14:textId="77777777" w:rsidR="005B6CAC" w:rsidRDefault="005B6CAC" w:rsidP="00043836">
      <w:pPr>
        <w:jc w:val="center"/>
        <w:rPr>
          <w:spacing w:val="62"/>
        </w:rPr>
      </w:pPr>
      <w:r w:rsidRPr="00CE4179">
        <w:rPr>
          <w:b/>
        </w:rPr>
        <w:t>Институт</w:t>
      </w:r>
      <w:r>
        <w:t xml:space="preserve"> </w:t>
      </w:r>
      <w:r w:rsidR="00950DD9">
        <w:rPr>
          <w:b/>
        </w:rPr>
        <w:t>кибербезопасности и защиты информации</w:t>
      </w:r>
    </w:p>
    <w:p w14:paraId="79D94666" w14:textId="77777777" w:rsidR="005B6CAC" w:rsidRDefault="005B6CAC" w:rsidP="00043836">
      <w:pPr>
        <w:jc w:val="center"/>
      </w:pPr>
    </w:p>
    <w:p w14:paraId="1F6EB204" w14:textId="77777777" w:rsidR="005B6CAC" w:rsidRDefault="005B6CAC" w:rsidP="00043836">
      <w:pPr>
        <w:jc w:val="center"/>
      </w:pPr>
    </w:p>
    <w:p w14:paraId="74AFF9C6" w14:textId="77777777" w:rsidR="005B6CAC" w:rsidRDefault="005B6CAC" w:rsidP="00043836">
      <w:pPr>
        <w:jc w:val="center"/>
      </w:pPr>
    </w:p>
    <w:p w14:paraId="1E0E1539" w14:textId="77777777" w:rsidR="005B6CAC" w:rsidRDefault="005B6CAC" w:rsidP="00043836">
      <w:pPr>
        <w:jc w:val="center"/>
      </w:pPr>
    </w:p>
    <w:p w14:paraId="1D50DB97" w14:textId="77777777" w:rsidR="005B6CAC" w:rsidRPr="00C324B6" w:rsidRDefault="005B6CAC" w:rsidP="00043836">
      <w:pPr>
        <w:jc w:val="center"/>
      </w:pPr>
    </w:p>
    <w:p w14:paraId="4204E5F4" w14:textId="77777777" w:rsidR="005B6CAC" w:rsidRDefault="005B6CAC" w:rsidP="00043836">
      <w:pPr>
        <w:jc w:val="center"/>
      </w:pPr>
    </w:p>
    <w:p w14:paraId="50F6A106" w14:textId="77777777" w:rsidR="00043836" w:rsidRPr="00A2517C" w:rsidRDefault="00043836" w:rsidP="00043836">
      <w:pPr>
        <w:jc w:val="center"/>
        <w:rPr>
          <w:sz w:val="32"/>
        </w:rPr>
      </w:pPr>
      <w:r w:rsidRPr="00A2517C">
        <w:rPr>
          <w:sz w:val="32"/>
        </w:rPr>
        <w:t>Отчёт</w:t>
      </w:r>
    </w:p>
    <w:p w14:paraId="208C45CA" w14:textId="77777777" w:rsidR="005B6CAC" w:rsidRPr="00A2517C" w:rsidRDefault="00043836" w:rsidP="00043836">
      <w:pPr>
        <w:jc w:val="center"/>
        <w:rPr>
          <w:sz w:val="32"/>
        </w:rPr>
      </w:pPr>
      <w:r w:rsidRPr="00A2517C">
        <w:rPr>
          <w:sz w:val="32"/>
        </w:rPr>
        <w:t>по лабораторной работе №1</w:t>
      </w:r>
    </w:p>
    <w:p w14:paraId="405E0B5C" w14:textId="77777777" w:rsidR="009568D8" w:rsidRPr="00A2517C" w:rsidRDefault="009568D8" w:rsidP="00043836">
      <w:pPr>
        <w:jc w:val="center"/>
        <w:rPr>
          <w:sz w:val="32"/>
        </w:rPr>
      </w:pPr>
    </w:p>
    <w:p w14:paraId="72E68C01" w14:textId="770F7B1A" w:rsidR="005B6CAC" w:rsidRPr="00A2517C" w:rsidRDefault="00043836" w:rsidP="00043836">
      <w:pPr>
        <w:jc w:val="center"/>
        <w:rPr>
          <w:b/>
          <w:sz w:val="32"/>
          <w:szCs w:val="28"/>
        </w:rPr>
      </w:pPr>
      <w:r w:rsidRPr="00A2517C">
        <w:rPr>
          <w:b/>
          <w:sz w:val="32"/>
          <w:szCs w:val="28"/>
        </w:rPr>
        <w:t xml:space="preserve">Основы программирования МК </w:t>
      </w:r>
      <w:r w:rsidR="00950DD9">
        <w:rPr>
          <w:b/>
          <w:sz w:val="32"/>
          <w:szCs w:val="28"/>
          <w:lang w:val="en-US"/>
        </w:rPr>
        <w:t>ATm</w:t>
      </w:r>
      <w:r w:rsidRPr="00A2517C">
        <w:rPr>
          <w:b/>
          <w:sz w:val="32"/>
          <w:szCs w:val="28"/>
          <w:lang w:val="en-US"/>
        </w:rPr>
        <w:t>ega</w:t>
      </w:r>
      <w:r w:rsidRPr="00A2517C">
        <w:rPr>
          <w:b/>
          <w:sz w:val="32"/>
          <w:szCs w:val="28"/>
        </w:rPr>
        <w:t>32</w:t>
      </w:r>
      <w:r w:rsidR="00BE0186">
        <w:rPr>
          <w:b/>
          <w:sz w:val="32"/>
          <w:szCs w:val="28"/>
        </w:rPr>
        <w:t>8р</w:t>
      </w:r>
    </w:p>
    <w:p w14:paraId="1195FC6D" w14:textId="77777777" w:rsidR="00A2517C" w:rsidRPr="00A2517C" w:rsidRDefault="00A2517C" w:rsidP="00043836">
      <w:pPr>
        <w:jc w:val="center"/>
        <w:rPr>
          <w:b/>
          <w:sz w:val="32"/>
          <w:szCs w:val="28"/>
        </w:rPr>
      </w:pPr>
    </w:p>
    <w:p w14:paraId="42019107" w14:textId="4D625236" w:rsidR="00A2517C" w:rsidRPr="00A2517C" w:rsidRDefault="00A2517C" w:rsidP="00A2517C">
      <w:pPr>
        <w:jc w:val="center"/>
        <w:rPr>
          <w:sz w:val="32"/>
        </w:rPr>
      </w:pPr>
      <w:r w:rsidRPr="00A2517C">
        <w:rPr>
          <w:b/>
          <w:sz w:val="32"/>
          <w:szCs w:val="28"/>
        </w:rPr>
        <w:t xml:space="preserve">Вариант </w:t>
      </w:r>
      <w:r w:rsidR="006462AE" w:rsidRPr="006462AE">
        <w:rPr>
          <w:b/>
          <w:sz w:val="32"/>
          <w:szCs w:val="28"/>
        </w:rPr>
        <w:t>3</w:t>
      </w:r>
    </w:p>
    <w:p w14:paraId="5125928F" w14:textId="77777777" w:rsidR="00043836" w:rsidRDefault="00043836" w:rsidP="00043836"/>
    <w:p w14:paraId="297449B3" w14:textId="77777777" w:rsidR="009568D8" w:rsidRDefault="009568D8" w:rsidP="00043836"/>
    <w:p w14:paraId="6D3C1205" w14:textId="77777777" w:rsidR="005B6CAC" w:rsidRPr="003E63BA" w:rsidRDefault="005B6CAC" w:rsidP="00043836">
      <w:r w:rsidRPr="003E63BA">
        <w:t>по дисциплине «</w:t>
      </w:r>
      <w:r w:rsidR="00043836">
        <w:t>Аппаратные средства вычислительной техники</w:t>
      </w:r>
      <w:r w:rsidRPr="003E63BA">
        <w:t>»</w:t>
      </w:r>
    </w:p>
    <w:p w14:paraId="348C3A49" w14:textId="77777777" w:rsidR="005B6CAC" w:rsidRDefault="005B6CAC" w:rsidP="00043836"/>
    <w:p w14:paraId="02A4CEBA" w14:textId="77777777" w:rsidR="005B6CAC" w:rsidRDefault="005B6CAC" w:rsidP="005B6CAC"/>
    <w:p w14:paraId="079B5EA3" w14:textId="77777777" w:rsidR="005B6CAC" w:rsidRDefault="005B6CAC" w:rsidP="005B6CAC"/>
    <w:p w14:paraId="6E8A3502" w14:textId="77777777" w:rsidR="009568D8" w:rsidRDefault="009568D8" w:rsidP="005B6CAC"/>
    <w:p w14:paraId="47207B7D" w14:textId="77777777" w:rsidR="000850BA" w:rsidRDefault="000850BA" w:rsidP="000850BA"/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6" w:type="dxa"/>
          <w:right w:w="6" w:type="dxa"/>
        </w:tblCellMar>
        <w:tblLook w:val="04A0" w:firstRow="1" w:lastRow="0" w:firstColumn="1" w:lastColumn="0" w:noHBand="0" w:noVBand="1"/>
      </w:tblPr>
      <w:tblGrid>
        <w:gridCol w:w="1561"/>
        <w:gridCol w:w="3117"/>
        <w:gridCol w:w="2552"/>
        <w:gridCol w:w="2125"/>
      </w:tblGrid>
      <w:tr w:rsidR="000850BA" w:rsidRPr="00B94CA0" w14:paraId="2DE4F04A" w14:textId="77777777" w:rsidTr="008E314D">
        <w:tc>
          <w:tcPr>
            <w:tcW w:w="834" w:type="pct"/>
          </w:tcPr>
          <w:p w14:paraId="442E3903" w14:textId="77777777" w:rsidR="000850BA" w:rsidRDefault="000850BA" w:rsidP="008E314D">
            <w:pPr>
              <w:pStyle w:val="ac"/>
              <w:spacing w:line="276" w:lineRule="auto"/>
              <w:ind w:firstLine="0"/>
              <w:rPr>
                <w:szCs w:val="26"/>
              </w:rPr>
            </w:pPr>
            <w:r w:rsidRPr="007C4530">
              <w:rPr>
                <w:szCs w:val="26"/>
              </w:rPr>
              <w:t>Выполнил</w:t>
            </w:r>
            <w:r>
              <w:rPr>
                <w:szCs w:val="26"/>
              </w:rPr>
              <w:t>и</w:t>
            </w:r>
            <w:r w:rsidRPr="007C4530">
              <w:rPr>
                <w:szCs w:val="26"/>
              </w:rPr>
              <w:t>:</w:t>
            </w:r>
          </w:p>
          <w:p w14:paraId="3C4DF052" w14:textId="77777777" w:rsidR="000850BA" w:rsidRPr="007C4530" w:rsidRDefault="000850BA" w:rsidP="008E314D">
            <w:pPr>
              <w:pStyle w:val="ac"/>
              <w:spacing w:line="276" w:lineRule="auto"/>
              <w:ind w:firstLine="0"/>
              <w:rPr>
                <w:szCs w:val="26"/>
              </w:rPr>
            </w:pPr>
          </w:p>
        </w:tc>
        <w:tc>
          <w:tcPr>
            <w:tcW w:w="1666" w:type="pct"/>
          </w:tcPr>
          <w:p w14:paraId="15095787" w14:textId="21D96A44" w:rsidR="000850BA" w:rsidRPr="00950DD9" w:rsidRDefault="000850BA" w:rsidP="008E314D">
            <w:pPr>
              <w:pStyle w:val="ac"/>
              <w:spacing w:line="276" w:lineRule="auto"/>
              <w:ind w:firstLine="0"/>
              <w:jc w:val="left"/>
              <w:rPr>
                <w:szCs w:val="26"/>
                <w:lang w:val="en-US"/>
              </w:rPr>
            </w:pPr>
            <w:r w:rsidRPr="007C4530">
              <w:rPr>
                <w:szCs w:val="26"/>
              </w:rPr>
              <w:t>студент</w:t>
            </w:r>
            <w:r>
              <w:rPr>
                <w:szCs w:val="26"/>
              </w:rPr>
              <w:t>ы</w:t>
            </w:r>
            <w:r w:rsidRPr="007C4530">
              <w:rPr>
                <w:szCs w:val="26"/>
              </w:rPr>
              <w:t xml:space="preserve"> группы </w:t>
            </w:r>
            <w:r>
              <w:rPr>
                <w:szCs w:val="26"/>
              </w:rPr>
              <w:t>48</w:t>
            </w:r>
            <w:r w:rsidR="006462AE">
              <w:rPr>
                <w:szCs w:val="26"/>
              </w:rPr>
              <w:t>3</w:t>
            </w:r>
            <w:r w:rsidRPr="00950DD9">
              <w:rPr>
                <w:szCs w:val="26"/>
              </w:rPr>
              <w:t>100</w:t>
            </w:r>
            <w:r w:rsidR="006462AE">
              <w:rPr>
                <w:szCs w:val="26"/>
              </w:rPr>
              <w:t>1</w:t>
            </w:r>
            <w:r w:rsidR="00F67D73">
              <w:rPr>
                <w:szCs w:val="26"/>
              </w:rPr>
              <w:t>/</w:t>
            </w:r>
            <w:r w:rsidR="00F67D73">
              <w:rPr>
                <w:szCs w:val="26"/>
                <w:lang w:val="en-US"/>
              </w:rPr>
              <w:t>1</w:t>
            </w:r>
            <w:r w:rsidRPr="00950DD9">
              <w:rPr>
                <w:szCs w:val="26"/>
              </w:rPr>
              <w:t>000</w:t>
            </w:r>
            <w:r w:rsidR="006462AE">
              <w:rPr>
                <w:szCs w:val="26"/>
              </w:rPr>
              <w:t>3</w:t>
            </w:r>
          </w:p>
        </w:tc>
        <w:tc>
          <w:tcPr>
            <w:tcW w:w="1364" w:type="pct"/>
            <w:tcBorders>
              <w:bottom w:val="single" w:sz="4" w:space="0" w:color="auto"/>
            </w:tcBorders>
          </w:tcPr>
          <w:p w14:paraId="226F9270" w14:textId="77777777" w:rsidR="000850BA" w:rsidRPr="007C4530" w:rsidRDefault="000850BA" w:rsidP="008E314D">
            <w:pPr>
              <w:pStyle w:val="ac"/>
              <w:spacing w:line="276" w:lineRule="auto"/>
              <w:ind w:firstLine="0"/>
              <w:rPr>
                <w:szCs w:val="26"/>
              </w:rPr>
            </w:pPr>
          </w:p>
        </w:tc>
        <w:tc>
          <w:tcPr>
            <w:tcW w:w="1136" w:type="pct"/>
            <w:vAlign w:val="bottom"/>
          </w:tcPr>
          <w:p w14:paraId="2D51959A" w14:textId="33340A8B" w:rsidR="000850BA" w:rsidRPr="007C4530" w:rsidRDefault="006462AE" w:rsidP="008E314D">
            <w:pPr>
              <w:pStyle w:val="ac"/>
              <w:spacing w:line="276" w:lineRule="auto"/>
              <w:ind w:firstLine="0"/>
              <w:jc w:val="left"/>
              <w:rPr>
                <w:color w:val="FF0000"/>
                <w:szCs w:val="26"/>
              </w:rPr>
            </w:pPr>
            <w:r w:rsidRPr="006462AE">
              <w:rPr>
                <w:szCs w:val="26"/>
              </w:rPr>
              <w:t>Г.</w:t>
            </w:r>
            <w:r>
              <w:rPr>
                <w:szCs w:val="26"/>
              </w:rPr>
              <w:t xml:space="preserve"> </w:t>
            </w:r>
            <w:r w:rsidRPr="006462AE">
              <w:rPr>
                <w:szCs w:val="26"/>
              </w:rPr>
              <w:t>А.</w:t>
            </w:r>
            <w:r w:rsidR="000850BA" w:rsidRPr="006462AE">
              <w:rPr>
                <w:szCs w:val="26"/>
              </w:rPr>
              <w:t> </w:t>
            </w:r>
            <w:r w:rsidRPr="006462AE">
              <w:rPr>
                <w:szCs w:val="26"/>
              </w:rPr>
              <w:t>Улановский</w:t>
            </w:r>
          </w:p>
        </w:tc>
      </w:tr>
      <w:tr w:rsidR="000850BA" w:rsidRPr="00B94CA0" w14:paraId="0C4FE22B" w14:textId="77777777" w:rsidTr="008E314D">
        <w:tc>
          <w:tcPr>
            <w:tcW w:w="834" w:type="pct"/>
          </w:tcPr>
          <w:p w14:paraId="42E31B54" w14:textId="77777777" w:rsidR="000850BA" w:rsidRPr="00B94CA0" w:rsidRDefault="000850BA" w:rsidP="008E314D">
            <w:pPr>
              <w:pStyle w:val="ac"/>
              <w:spacing w:line="20" w:lineRule="atLeast"/>
              <w:ind w:firstLine="0"/>
              <w:rPr>
                <w:sz w:val="16"/>
              </w:rPr>
            </w:pPr>
          </w:p>
        </w:tc>
        <w:tc>
          <w:tcPr>
            <w:tcW w:w="1666" w:type="pct"/>
          </w:tcPr>
          <w:p w14:paraId="1D9C3431" w14:textId="77777777" w:rsidR="000850BA" w:rsidRPr="00B94CA0" w:rsidRDefault="000850BA" w:rsidP="008E314D">
            <w:pPr>
              <w:pStyle w:val="ac"/>
              <w:spacing w:line="20" w:lineRule="atLeast"/>
              <w:ind w:firstLine="0"/>
              <w:rPr>
                <w:sz w:val="16"/>
              </w:rPr>
            </w:pPr>
          </w:p>
        </w:tc>
        <w:tc>
          <w:tcPr>
            <w:tcW w:w="1364" w:type="pct"/>
            <w:tcBorders>
              <w:top w:val="single" w:sz="4" w:space="0" w:color="auto"/>
            </w:tcBorders>
          </w:tcPr>
          <w:p w14:paraId="0C8B0B01" w14:textId="77777777" w:rsidR="000850BA" w:rsidRPr="00B94CA0" w:rsidRDefault="000850BA" w:rsidP="008E314D">
            <w:pPr>
              <w:pStyle w:val="ac"/>
              <w:spacing w:line="20" w:lineRule="atLeast"/>
              <w:ind w:firstLine="0"/>
              <w:jc w:val="center"/>
              <w:rPr>
                <w:sz w:val="16"/>
              </w:rPr>
            </w:pPr>
            <w:r w:rsidRPr="00B94CA0">
              <w:rPr>
                <w:sz w:val="16"/>
              </w:rPr>
              <w:t>(подпись, дата)</w:t>
            </w:r>
          </w:p>
        </w:tc>
        <w:tc>
          <w:tcPr>
            <w:tcW w:w="1136" w:type="pct"/>
            <w:vAlign w:val="bottom"/>
          </w:tcPr>
          <w:p w14:paraId="4D31D89D" w14:textId="77777777" w:rsidR="000850BA" w:rsidRPr="00B94CA0" w:rsidRDefault="000850BA" w:rsidP="008E314D">
            <w:pPr>
              <w:pStyle w:val="ac"/>
              <w:spacing w:line="20" w:lineRule="atLeast"/>
              <w:ind w:firstLine="0"/>
              <w:jc w:val="left"/>
              <w:rPr>
                <w:sz w:val="16"/>
              </w:rPr>
            </w:pPr>
          </w:p>
        </w:tc>
      </w:tr>
      <w:tr w:rsidR="000850BA" w:rsidRPr="00B94CA0" w14:paraId="0D8E997B" w14:textId="77777777" w:rsidTr="008E314D">
        <w:tc>
          <w:tcPr>
            <w:tcW w:w="834" w:type="pct"/>
          </w:tcPr>
          <w:p w14:paraId="6FA44B02" w14:textId="77777777" w:rsidR="000850BA" w:rsidRDefault="000850BA" w:rsidP="008E314D">
            <w:pPr>
              <w:pStyle w:val="ac"/>
              <w:ind w:firstLine="0"/>
              <w:rPr>
                <w:szCs w:val="26"/>
              </w:rPr>
            </w:pPr>
          </w:p>
          <w:p w14:paraId="0CDE7F32" w14:textId="77777777" w:rsidR="000850BA" w:rsidRPr="007C4530" w:rsidRDefault="000850BA" w:rsidP="008E314D">
            <w:pPr>
              <w:pStyle w:val="ac"/>
              <w:ind w:firstLine="0"/>
              <w:rPr>
                <w:szCs w:val="26"/>
              </w:rPr>
            </w:pPr>
          </w:p>
        </w:tc>
        <w:tc>
          <w:tcPr>
            <w:tcW w:w="1666" w:type="pct"/>
          </w:tcPr>
          <w:p w14:paraId="4EC25131" w14:textId="77777777" w:rsidR="000850BA" w:rsidRPr="00391BEB" w:rsidRDefault="000850BA" w:rsidP="008E314D">
            <w:pPr>
              <w:pStyle w:val="ac"/>
              <w:ind w:firstLine="0"/>
              <w:rPr>
                <w:szCs w:val="26"/>
              </w:rPr>
            </w:pPr>
          </w:p>
        </w:tc>
        <w:tc>
          <w:tcPr>
            <w:tcW w:w="1364" w:type="pct"/>
            <w:tcBorders>
              <w:bottom w:val="single" w:sz="4" w:space="0" w:color="auto"/>
            </w:tcBorders>
          </w:tcPr>
          <w:p w14:paraId="0FB1AF34" w14:textId="77777777" w:rsidR="000850BA" w:rsidRPr="003E4A00" w:rsidRDefault="000850BA" w:rsidP="008E314D">
            <w:pPr>
              <w:pStyle w:val="ac"/>
              <w:ind w:firstLine="0"/>
              <w:rPr>
                <w:szCs w:val="26"/>
              </w:rPr>
            </w:pPr>
          </w:p>
        </w:tc>
        <w:tc>
          <w:tcPr>
            <w:tcW w:w="1136" w:type="pct"/>
            <w:vAlign w:val="bottom"/>
          </w:tcPr>
          <w:p w14:paraId="2E9B0EAC" w14:textId="674579E3" w:rsidR="000850BA" w:rsidRPr="003E4A00" w:rsidRDefault="006462AE" w:rsidP="006462AE">
            <w:pPr>
              <w:pStyle w:val="ac"/>
              <w:spacing w:line="276" w:lineRule="auto"/>
              <w:ind w:firstLine="0"/>
              <w:jc w:val="left"/>
              <w:rPr>
                <w:szCs w:val="26"/>
              </w:rPr>
            </w:pPr>
            <w:r w:rsidRPr="006462AE">
              <w:rPr>
                <w:szCs w:val="26"/>
              </w:rPr>
              <w:t>Г</w:t>
            </w:r>
            <w:r w:rsidR="000850BA" w:rsidRPr="006462AE">
              <w:rPr>
                <w:szCs w:val="26"/>
              </w:rPr>
              <w:t>.</w:t>
            </w:r>
            <w:r>
              <w:rPr>
                <w:szCs w:val="26"/>
              </w:rPr>
              <w:t xml:space="preserve"> </w:t>
            </w:r>
            <w:r w:rsidRPr="006462AE">
              <w:rPr>
                <w:szCs w:val="26"/>
              </w:rPr>
              <w:t>Г</w:t>
            </w:r>
            <w:r w:rsidR="000850BA" w:rsidRPr="006462AE">
              <w:rPr>
                <w:szCs w:val="26"/>
              </w:rPr>
              <w:t>. Ф</w:t>
            </w:r>
            <w:r w:rsidRPr="006462AE">
              <w:rPr>
                <w:szCs w:val="26"/>
              </w:rPr>
              <w:t>идаров</w:t>
            </w:r>
          </w:p>
        </w:tc>
      </w:tr>
      <w:tr w:rsidR="000850BA" w:rsidRPr="00B94CA0" w14:paraId="55FF14DD" w14:textId="77777777" w:rsidTr="006462AE">
        <w:tc>
          <w:tcPr>
            <w:tcW w:w="834" w:type="pct"/>
            <w:tcBorders>
              <w:bottom w:val="nil"/>
            </w:tcBorders>
          </w:tcPr>
          <w:p w14:paraId="32A2B19E" w14:textId="77777777" w:rsidR="000850BA" w:rsidRPr="00B94CA0" w:rsidRDefault="000850BA" w:rsidP="008E314D">
            <w:pPr>
              <w:pStyle w:val="ac"/>
              <w:spacing w:line="20" w:lineRule="atLeast"/>
              <w:ind w:firstLine="0"/>
              <w:rPr>
                <w:sz w:val="16"/>
              </w:rPr>
            </w:pPr>
          </w:p>
        </w:tc>
        <w:tc>
          <w:tcPr>
            <w:tcW w:w="1666" w:type="pct"/>
            <w:tcBorders>
              <w:bottom w:val="nil"/>
            </w:tcBorders>
          </w:tcPr>
          <w:p w14:paraId="2684BB23" w14:textId="77777777" w:rsidR="000850BA" w:rsidRPr="00B94CA0" w:rsidRDefault="000850BA" w:rsidP="008E314D">
            <w:pPr>
              <w:pStyle w:val="ac"/>
              <w:spacing w:line="20" w:lineRule="atLeast"/>
              <w:ind w:firstLine="0"/>
              <w:rPr>
                <w:sz w:val="16"/>
              </w:rPr>
            </w:pPr>
          </w:p>
        </w:tc>
        <w:tc>
          <w:tcPr>
            <w:tcW w:w="1364" w:type="pct"/>
            <w:tcBorders>
              <w:top w:val="single" w:sz="4" w:space="0" w:color="auto"/>
            </w:tcBorders>
          </w:tcPr>
          <w:p w14:paraId="4D0C0528" w14:textId="77777777" w:rsidR="000850BA" w:rsidRPr="00B94CA0" w:rsidRDefault="000850BA" w:rsidP="008E314D">
            <w:pPr>
              <w:pStyle w:val="ac"/>
              <w:spacing w:line="20" w:lineRule="atLeast"/>
              <w:ind w:firstLine="0"/>
              <w:jc w:val="center"/>
              <w:rPr>
                <w:sz w:val="16"/>
              </w:rPr>
            </w:pPr>
            <w:r w:rsidRPr="00B94CA0">
              <w:rPr>
                <w:sz w:val="16"/>
              </w:rPr>
              <w:t>(подпись, дата)</w:t>
            </w:r>
          </w:p>
        </w:tc>
        <w:tc>
          <w:tcPr>
            <w:tcW w:w="1136" w:type="pct"/>
            <w:tcBorders>
              <w:bottom w:val="nil"/>
            </w:tcBorders>
            <w:vAlign w:val="bottom"/>
          </w:tcPr>
          <w:p w14:paraId="612EA865" w14:textId="77777777" w:rsidR="000850BA" w:rsidRPr="00B94CA0" w:rsidRDefault="000850BA" w:rsidP="008E314D">
            <w:pPr>
              <w:pStyle w:val="ac"/>
              <w:spacing w:line="20" w:lineRule="atLeast"/>
              <w:ind w:firstLine="0"/>
              <w:jc w:val="left"/>
              <w:rPr>
                <w:sz w:val="16"/>
              </w:rPr>
            </w:pPr>
          </w:p>
        </w:tc>
      </w:tr>
      <w:tr w:rsidR="000850BA" w:rsidRPr="00B94CA0" w14:paraId="4FBC9B33" w14:textId="77777777" w:rsidTr="006462AE">
        <w:tc>
          <w:tcPr>
            <w:tcW w:w="834" w:type="pct"/>
          </w:tcPr>
          <w:p w14:paraId="35D04AE3" w14:textId="77777777" w:rsidR="000850BA" w:rsidRDefault="000850BA" w:rsidP="008E314D">
            <w:pPr>
              <w:pStyle w:val="ac"/>
              <w:ind w:firstLine="0"/>
              <w:rPr>
                <w:szCs w:val="26"/>
              </w:rPr>
            </w:pPr>
          </w:p>
          <w:p w14:paraId="12D5AFD3" w14:textId="77777777" w:rsidR="000850BA" w:rsidRPr="007C4530" w:rsidRDefault="000850BA" w:rsidP="008E314D">
            <w:pPr>
              <w:pStyle w:val="ac"/>
              <w:ind w:firstLine="0"/>
              <w:rPr>
                <w:szCs w:val="26"/>
              </w:rPr>
            </w:pPr>
          </w:p>
        </w:tc>
        <w:tc>
          <w:tcPr>
            <w:tcW w:w="1666" w:type="pct"/>
          </w:tcPr>
          <w:p w14:paraId="2AC6DE76" w14:textId="77777777" w:rsidR="000850BA" w:rsidRPr="00391BEB" w:rsidRDefault="000850BA" w:rsidP="008E314D">
            <w:pPr>
              <w:pStyle w:val="ac"/>
              <w:ind w:firstLine="0"/>
              <w:rPr>
                <w:szCs w:val="26"/>
              </w:rPr>
            </w:pPr>
          </w:p>
        </w:tc>
        <w:tc>
          <w:tcPr>
            <w:tcW w:w="1364" w:type="pct"/>
          </w:tcPr>
          <w:p w14:paraId="2A51202C" w14:textId="77777777" w:rsidR="000850BA" w:rsidRPr="003E4A00" w:rsidRDefault="000850BA" w:rsidP="008E314D">
            <w:pPr>
              <w:pStyle w:val="ac"/>
              <w:ind w:firstLine="0"/>
              <w:rPr>
                <w:szCs w:val="26"/>
              </w:rPr>
            </w:pPr>
          </w:p>
        </w:tc>
        <w:tc>
          <w:tcPr>
            <w:tcW w:w="1136" w:type="pct"/>
            <w:vAlign w:val="bottom"/>
          </w:tcPr>
          <w:p w14:paraId="054C0085" w14:textId="6B8B4685" w:rsidR="000850BA" w:rsidRPr="003E4A00" w:rsidRDefault="000850BA" w:rsidP="008E314D">
            <w:pPr>
              <w:pStyle w:val="ac"/>
              <w:ind w:firstLine="0"/>
              <w:jc w:val="left"/>
              <w:rPr>
                <w:szCs w:val="26"/>
              </w:rPr>
            </w:pPr>
          </w:p>
        </w:tc>
      </w:tr>
      <w:tr w:rsidR="000850BA" w:rsidRPr="00B94CA0" w14:paraId="55A1D23F" w14:textId="77777777" w:rsidTr="006462AE">
        <w:tc>
          <w:tcPr>
            <w:tcW w:w="834" w:type="pct"/>
            <w:tcBorders>
              <w:bottom w:val="nil"/>
            </w:tcBorders>
          </w:tcPr>
          <w:p w14:paraId="119AC5CD" w14:textId="77777777" w:rsidR="000850BA" w:rsidRPr="00B94CA0" w:rsidRDefault="000850BA" w:rsidP="008E314D">
            <w:pPr>
              <w:pStyle w:val="ac"/>
              <w:spacing w:line="20" w:lineRule="atLeast"/>
              <w:ind w:firstLine="0"/>
              <w:rPr>
                <w:sz w:val="16"/>
              </w:rPr>
            </w:pPr>
          </w:p>
        </w:tc>
        <w:tc>
          <w:tcPr>
            <w:tcW w:w="1666" w:type="pct"/>
            <w:tcBorders>
              <w:bottom w:val="nil"/>
            </w:tcBorders>
          </w:tcPr>
          <w:p w14:paraId="79A30DE1" w14:textId="77777777" w:rsidR="000850BA" w:rsidRPr="00B94CA0" w:rsidRDefault="000850BA" w:rsidP="008E314D">
            <w:pPr>
              <w:pStyle w:val="ac"/>
              <w:spacing w:line="20" w:lineRule="atLeast"/>
              <w:ind w:firstLine="0"/>
              <w:rPr>
                <w:sz w:val="16"/>
              </w:rPr>
            </w:pPr>
          </w:p>
        </w:tc>
        <w:tc>
          <w:tcPr>
            <w:tcW w:w="1364" w:type="pct"/>
            <w:tcBorders>
              <w:bottom w:val="nil"/>
            </w:tcBorders>
          </w:tcPr>
          <w:p w14:paraId="7F586AB8" w14:textId="591D4990" w:rsidR="000850BA" w:rsidRPr="00B94CA0" w:rsidRDefault="000850BA" w:rsidP="008E314D">
            <w:pPr>
              <w:pStyle w:val="ac"/>
              <w:spacing w:line="20" w:lineRule="atLeast"/>
              <w:ind w:firstLine="0"/>
              <w:jc w:val="center"/>
              <w:rPr>
                <w:sz w:val="16"/>
              </w:rPr>
            </w:pPr>
          </w:p>
        </w:tc>
        <w:tc>
          <w:tcPr>
            <w:tcW w:w="1136" w:type="pct"/>
            <w:tcBorders>
              <w:bottom w:val="nil"/>
            </w:tcBorders>
            <w:vAlign w:val="bottom"/>
          </w:tcPr>
          <w:p w14:paraId="7E0309F4" w14:textId="77777777" w:rsidR="000850BA" w:rsidRPr="00B94CA0" w:rsidRDefault="000850BA" w:rsidP="008E314D">
            <w:pPr>
              <w:pStyle w:val="ac"/>
              <w:spacing w:line="20" w:lineRule="atLeast"/>
              <w:ind w:firstLine="0"/>
              <w:jc w:val="left"/>
              <w:rPr>
                <w:sz w:val="16"/>
              </w:rPr>
            </w:pPr>
          </w:p>
        </w:tc>
      </w:tr>
      <w:tr w:rsidR="000850BA" w:rsidRPr="00B94CA0" w14:paraId="32C18E81" w14:textId="77777777" w:rsidTr="008E314D">
        <w:tc>
          <w:tcPr>
            <w:tcW w:w="834" w:type="pct"/>
          </w:tcPr>
          <w:p w14:paraId="3C0B976C" w14:textId="77777777" w:rsidR="000850BA" w:rsidRDefault="000850BA" w:rsidP="008E314D">
            <w:pPr>
              <w:pStyle w:val="ac"/>
              <w:ind w:firstLine="0"/>
              <w:jc w:val="left"/>
              <w:rPr>
                <w:szCs w:val="26"/>
              </w:rPr>
            </w:pPr>
            <w:r w:rsidRPr="007C4530">
              <w:rPr>
                <w:szCs w:val="26"/>
              </w:rPr>
              <w:t>Проверил:</w:t>
            </w:r>
          </w:p>
          <w:p w14:paraId="23BCF097" w14:textId="77777777" w:rsidR="000850BA" w:rsidRPr="007C4530" w:rsidRDefault="000850BA" w:rsidP="008E314D">
            <w:pPr>
              <w:pStyle w:val="ac"/>
              <w:ind w:firstLine="0"/>
              <w:rPr>
                <w:szCs w:val="26"/>
              </w:rPr>
            </w:pPr>
          </w:p>
        </w:tc>
        <w:tc>
          <w:tcPr>
            <w:tcW w:w="1666" w:type="pct"/>
          </w:tcPr>
          <w:p w14:paraId="226688FB" w14:textId="77777777" w:rsidR="000850BA" w:rsidRDefault="000850BA" w:rsidP="008E314D">
            <w:pPr>
              <w:pStyle w:val="ac"/>
              <w:ind w:firstLine="0"/>
              <w:jc w:val="left"/>
              <w:rPr>
                <w:color w:val="FF0000"/>
                <w:szCs w:val="26"/>
              </w:rPr>
            </w:pPr>
            <w:r w:rsidRPr="00363A6A">
              <w:rPr>
                <w:color w:val="FF0000"/>
                <w:szCs w:val="26"/>
              </w:rPr>
              <w:t>доцент, к.т.н.</w:t>
            </w:r>
          </w:p>
          <w:p w14:paraId="217DD9D6" w14:textId="7F547E10" w:rsidR="000850BA" w:rsidRPr="00391BEB" w:rsidRDefault="000850BA" w:rsidP="008E314D">
            <w:pPr>
              <w:pStyle w:val="ac"/>
              <w:ind w:firstLine="0"/>
              <w:rPr>
                <w:szCs w:val="26"/>
              </w:rPr>
            </w:pPr>
          </w:p>
        </w:tc>
        <w:tc>
          <w:tcPr>
            <w:tcW w:w="1364" w:type="pct"/>
            <w:tcBorders>
              <w:bottom w:val="single" w:sz="4" w:space="0" w:color="auto"/>
            </w:tcBorders>
          </w:tcPr>
          <w:p w14:paraId="741AA5D4" w14:textId="77777777" w:rsidR="000850BA" w:rsidRPr="003E4A00" w:rsidRDefault="000850BA" w:rsidP="008E314D">
            <w:pPr>
              <w:pStyle w:val="ac"/>
              <w:ind w:firstLine="0"/>
              <w:rPr>
                <w:szCs w:val="26"/>
              </w:rPr>
            </w:pPr>
          </w:p>
        </w:tc>
        <w:tc>
          <w:tcPr>
            <w:tcW w:w="1136" w:type="pct"/>
            <w:vAlign w:val="bottom"/>
          </w:tcPr>
          <w:p w14:paraId="3D58B3F8" w14:textId="2E40E429" w:rsidR="000850BA" w:rsidRPr="006462AE" w:rsidRDefault="000850BA" w:rsidP="006462AE">
            <w:pPr>
              <w:pStyle w:val="ac"/>
              <w:spacing w:line="276" w:lineRule="auto"/>
              <w:ind w:firstLine="0"/>
              <w:jc w:val="left"/>
              <w:rPr>
                <w:szCs w:val="26"/>
              </w:rPr>
            </w:pPr>
            <w:r w:rsidRPr="006462AE">
              <w:rPr>
                <w:szCs w:val="26"/>
              </w:rPr>
              <w:t>П.</w:t>
            </w:r>
            <w:r w:rsidR="006462AE">
              <w:rPr>
                <w:szCs w:val="26"/>
              </w:rPr>
              <w:t xml:space="preserve"> </w:t>
            </w:r>
            <w:r w:rsidRPr="006462AE">
              <w:rPr>
                <w:szCs w:val="26"/>
              </w:rPr>
              <w:t>О. Семенов</w:t>
            </w:r>
          </w:p>
          <w:p w14:paraId="1E8D6DFF" w14:textId="677538AD" w:rsidR="000850BA" w:rsidRPr="003E4A00" w:rsidRDefault="000850BA" w:rsidP="008E314D">
            <w:pPr>
              <w:pStyle w:val="ac"/>
              <w:ind w:firstLine="0"/>
              <w:jc w:val="left"/>
              <w:rPr>
                <w:szCs w:val="26"/>
              </w:rPr>
            </w:pPr>
          </w:p>
        </w:tc>
      </w:tr>
      <w:tr w:rsidR="000850BA" w:rsidRPr="00B94CA0" w14:paraId="6E395CA1" w14:textId="77777777" w:rsidTr="008E314D">
        <w:tc>
          <w:tcPr>
            <w:tcW w:w="834" w:type="pct"/>
            <w:tcBorders>
              <w:bottom w:val="nil"/>
            </w:tcBorders>
          </w:tcPr>
          <w:p w14:paraId="4684AD8D" w14:textId="77777777" w:rsidR="000850BA" w:rsidRPr="00B94CA0" w:rsidRDefault="000850BA" w:rsidP="008E314D">
            <w:pPr>
              <w:pStyle w:val="ac"/>
              <w:spacing w:line="20" w:lineRule="atLeast"/>
              <w:ind w:firstLine="0"/>
              <w:rPr>
                <w:sz w:val="16"/>
              </w:rPr>
            </w:pPr>
          </w:p>
        </w:tc>
        <w:tc>
          <w:tcPr>
            <w:tcW w:w="1666" w:type="pct"/>
            <w:tcBorders>
              <w:bottom w:val="nil"/>
            </w:tcBorders>
          </w:tcPr>
          <w:p w14:paraId="6B02C706" w14:textId="77777777" w:rsidR="000850BA" w:rsidRPr="00B94CA0" w:rsidRDefault="000850BA" w:rsidP="008E314D">
            <w:pPr>
              <w:pStyle w:val="ac"/>
              <w:spacing w:line="20" w:lineRule="atLeast"/>
              <w:ind w:firstLine="0"/>
              <w:rPr>
                <w:sz w:val="16"/>
              </w:rPr>
            </w:pPr>
          </w:p>
        </w:tc>
        <w:tc>
          <w:tcPr>
            <w:tcW w:w="1364" w:type="pct"/>
            <w:tcBorders>
              <w:top w:val="single" w:sz="4" w:space="0" w:color="auto"/>
              <w:bottom w:val="nil"/>
            </w:tcBorders>
          </w:tcPr>
          <w:p w14:paraId="649A11FC" w14:textId="77777777" w:rsidR="000850BA" w:rsidRPr="00B94CA0" w:rsidRDefault="000850BA" w:rsidP="008E314D">
            <w:pPr>
              <w:pStyle w:val="ac"/>
              <w:spacing w:line="20" w:lineRule="atLeast"/>
              <w:ind w:firstLine="0"/>
              <w:jc w:val="center"/>
              <w:rPr>
                <w:sz w:val="16"/>
              </w:rPr>
            </w:pPr>
            <w:r w:rsidRPr="00B94CA0">
              <w:rPr>
                <w:sz w:val="16"/>
              </w:rPr>
              <w:t>(подпись, дата)</w:t>
            </w:r>
          </w:p>
        </w:tc>
        <w:tc>
          <w:tcPr>
            <w:tcW w:w="1136" w:type="pct"/>
            <w:tcBorders>
              <w:bottom w:val="nil"/>
            </w:tcBorders>
            <w:vAlign w:val="bottom"/>
          </w:tcPr>
          <w:p w14:paraId="05B0E477" w14:textId="77777777" w:rsidR="000850BA" w:rsidRPr="00B94CA0" w:rsidRDefault="000850BA" w:rsidP="008E314D">
            <w:pPr>
              <w:pStyle w:val="ac"/>
              <w:spacing w:line="20" w:lineRule="atLeast"/>
              <w:ind w:firstLine="0"/>
              <w:jc w:val="left"/>
              <w:rPr>
                <w:sz w:val="16"/>
              </w:rPr>
            </w:pPr>
          </w:p>
        </w:tc>
      </w:tr>
    </w:tbl>
    <w:p w14:paraId="29A37D8F" w14:textId="77777777" w:rsidR="006C394B" w:rsidRPr="000850BA" w:rsidRDefault="006C394B" w:rsidP="009568D8">
      <w:pPr>
        <w:suppressAutoHyphens/>
        <w:spacing w:before="120"/>
        <w:jc w:val="left"/>
        <w:rPr>
          <w:rFonts w:eastAsia="Times New Roman" w:cs="Times New Roman"/>
          <w:sz w:val="2"/>
          <w:szCs w:val="2"/>
        </w:rPr>
      </w:pPr>
    </w:p>
    <w:p w14:paraId="00148E2D" w14:textId="77777777" w:rsidR="009568D8" w:rsidRPr="000850BA" w:rsidRDefault="009568D8" w:rsidP="009568D8">
      <w:pPr>
        <w:suppressAutoHyphens/>
        <w:spacing w:before="120"/>
        <w:jc w:val="center"/>
        <w:rPr>
          <w:rFonts w:eastAsia="Times New Roman" w:cs="Times New Roman"/>
          <w:sz w:val="2"/>
          <w:szCs w:val="2"/>
        </w:rPr>
        <w:sectPr w:rsidR="009568D8" w:rsidRPr="000850BA" w:rsidSect="00207AD6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2F9F02CE" w14:textId="77777777" w:rsidR="009568D8" w:rsidRDefault="009568D8" w:rsidP="009568D8">
      <w:pPr>
        <w:pStyle w:val="1"/>
      </w:pPr>
      <w:r>
        <w:lastRenderedPageBreak/>
        <w:t>Формулировка задания</w:t>
      </w:r>
    </w:p>
    <w:p w14:paraId="5BBF0458" w14:textId="77777777" w:rsidR="00D26236" w:rsidRPr="008400A2" w:rsidRDefault="00D26236" w:rsidP="00D26236">
      <w:pPr>
        <w:pStyle w:val="a3"/>
        <w:numPr>
          <w:ilvl w:val="0"/>
          <w:numId w:val="10"/>
        </w:num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Изучить принцип работы протоколов </w:t>
      </w:r>
      <w:r>
        <w:rPr>
          <w:rFonts w:cs="Times New Roman"/>
          <w:szCs w:val="28"/>
          <w:lang w:val="en-US"/>
        </w:rPr>
        <w:t>i</w:t>
      </w:r>
      <w:r w:rsidRPr="008400A2">
        <w:rPr>
          <w:rFonts w:cs="Times New Roman"/>
          <w:szCs w:val="28"/>
        </w:rPr>
        <w:t>2</w:t>
      </w:r>
      <w:r>
        <w:rPr>
          <w:rFonts w:cs="Times New Roman"/>
          <w:szCs w:val="28"/>
          <w:lang w:val="en-US"/>
        </w:rPr>
        <w:t>c</w:t>
      </w:r>
      <w:r w:rsidRPr="008400A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UART</w:t>
      </w:r>
    </w:p>
    <w:p w14:paraId="4A169C28" w14:textId="77777777" w:rsidR="00D26236" w:rsidRDefault="00D26236" w:rsidP="00D26236">
      <w:pPr>
        <w:pStyle w:val="a3"/>
        <w:numPr>
          <w:ilvl w:val="0"/>
          <w:numId w:val="10"/>
        </w:num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Изучить принцип работы прерываний по таймерам</w:t>
      </w:r>
    </w:p>
    <w:p w14:paraId="01CACA49" w14:textId="6D35B4FA" w:rsidR="00D26236" w:rsidRPr="00D26236" w:rsidRDefault="00D26236" w:rsidP="00D26236">
      <w:pPr>
        <w:pStyle w:val="a3"/>
        <w:numPr>
          <w:ilvl w:val="0"/>
          <w:numId w:val="10"/>
        </w:num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Изучить общение между платой и компьютером по </w:t>
      </w:r>
      <w:r>
        <w:rPr>
          <w:rFonts w:cs="Times New Roman"/>
          <w:szCs w:val="28"/>
          <w:lang w:val="en-US"/>
        </w:rPr>
        <w:t>UART</w:t>
      </w:r>
    </w:p>
    <w:p w14:paraId="5E9FCE5F" w14:textId="77777777" w:rsidR="009568D8" w:rsidRDefault="009568D8" w:rsidP="00F67D73">
      <w:pPr>
        <w:pStyle w:val="1"/>
      </w:pPr>
      <w:r>
        <w:t>Схема лабораторной установки</w:t>
      </w:r>
    </w:p>
    <w:p w14:paraId="0E474487" w14:textId="696290AD" w:rsidR="00D26236" w:rsidRPr="00D26236" w:rsidRDefault="00D26236" w:rsidP="00D26236">
      <w:pPr>
        <w:ind w:firstLine="0"/>
        <w:jc w:val="center"/>
      </w:pPr>
      <w:r>
        <w:rPr>
          <w:noProof/>
        </w:rPr>
        <w:drawing>
          <wp:inline distT="0" distB="0" distL="0" distR="0" wp14:anchorId="0555206E" wp14:editId="429A025B">
            <wp:extent cx="6840220" cy="3868420"/>
            <wp:effectExtent l="0" t="0" r="5080" b="5080"/>
            <wp:docPr id="19796896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689688" name="Рисунок 197968968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CF98A" w14:textId="29592FC8" w:rsidR="009568D8" w:rsidRPr="007C4530" w:rsidRDefault="009568D8" w:rsidP="00BE0186">
      <w:pPr>
        <w:jc w:val="center"/>
      </w:pPr>
    </w:p>
    <w:p w14:paraId="73BDF39A" w14:textId="5C096A19" w:rsidR="009568D8" w:rsidRDefault="009568D8" w:rsidP="009568D8">
      <w:pPr>
        <w:pStyle w:val="1"/>
        <w:spacing w:before="120" w:line="276" w:lineRule="auto"/>
        <w:contextualSpacing/>
        <w:jc w:val="both"/>
      </w:pPr>
      <w:r>
        <w:lastRenderedPageBreak/>
        <w:t>Блок-схема алгоритма работы программы</w:t>
      </w:r>
    </w:p>
    <w:p w14:paraId="10AAF71A" w14:textId="407A37CE" w:rsidR="00D26236" w:rsidRPr="00D26236" w:rsidRDefault="00384026" w:rsidP="00384026">
      <w:pPr>
        <w:ind w:firstLine="0"/>
        <w:jc w:val="center"/>
      </w:pPr>
      <w:r>
        <w:rPr>
          <w:noProof/>
        </w:rPr>
        <w:drawing>
          <wp:inline distT="0" distB="0" distL="0" distR="0" wp14:anchorId="2BBBB1F4" wp14:editId="45894073">
            <wp:extent cx="4572000" cy="5981700"/>
            <wp:effectExtent l="0" t="0" r="0" b="0"/>
            <wp:docPr id="1992316566" name="Рисунок 4" descr="Изображение выглядит как снимок экрана, текст, шаблон, графический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316566" name="Рисунок 4" descr="Изображение выглядит как снимок экрана, текст, шаблон, графический дизайн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E0E3C" w14:textId="2A8BD1FB" w:rsidR="00E40A31" w:rsidRPr="00384026" w:rsidRDefault="00384026" w:rsidP="00384026">
      <w:pPr>
        <w:jc w:val="center"/>
      </w:pPr>
      <w:r>
        <w:t>Блок-Схема шифратора-дешифратора</w:t>
      </w:r>
    </w:p>
    <w:p w14:paraId="7BF55803" w14:textId="0E3E5C89" w:rsidR="00384026" w:rsidRDefault="00384026" w:rsidP="00384026">
      <w:pPr>
        <w:ind w:firstLine="0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918C410" wp14:editId="5E17FE9D">
            <wp:extent cx="6840220" cy="4506595"/>
            <wp:effectExtent l="0" t="0" r="5080" b="1905"/>
            <wp:docPr id="1574337918" name="Рисунок 5" descr="Изображение выглядит как текст, диаграмма, План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337918" name="Рисунок 5" descr="Изображение выглядит как текст, диаграмма, План, чек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50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86D0B" w14:textId="1C7C85DE" w:rsidR="00384026" w:rsidRPr="00384026" w:rsidRDefault="00384026" w:rsidP="00384026">
      <w:pPr>
        <w:ind w:firstLine="0"/>
        <w:jc w:val="center"/>
      </w:pPr>
      <w:r>
        <w:t xml:space="preserve">Блок-схема </w:t>
      </w:r>
      <w:r>
        <w:rPr>
          <w:lang w:val="en-US"/>
        </w:rPr>
        <w:t>Slave</w:t>
      </w:r>
      <w:r w:rsidRPr="00384026">
        <w:t>-</w:t>
      </w:r>
      <w:r>
        <w:t>устройства (передающая часть)</w:t>
      </w:r>
    </w:p>
    <w:p w14:paraId="6227F8A4" w14:textId="46890A44" w:rsidR="00384026" w:rsidRDefault="00384026" w:rsidP="00384026">
      <w:pPr>
        <w:ind w:firstLine="0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25BB23D" wp14:editId="1DCE14B4">
            <wp:extent cx="4660900" cy="6350000"/>
            <wp:effectExtent l="0" t="0" r="0" b="0"/>
            <wp:docPr id="68720053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200539" name="Рисунок 68720053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419F5" w14:textId="1BAE6FCE" w:rsidR="00384026" w:rsidRPr="00384026" w:rsidRDefault="00384026" w:rsidP="00384026">
      <w:pPr>
        <w:ind w:firstLine="0"/>
        <w:jc w:val="center"/>
      </w:pPr>
      <w:r>
        <w:t xml:space="preserve">Блок-схема </w:t>
      </w:r>
      <w:r>
        <w:rPr>
          <w:lang w:val="en-US"/>
        </w:rPr>
        <w:t>Master-</w:t>
      </w:r>
      <w:r>
        <w:t>устройства</w:t>
      </w:r>
    </w:p>
    <w:p w14:paraId="27D3ED89" w14:textId="3047406C" w:rsidR="00F32748" w:rsidRDefault="00F32748" w:rsidP="009568D8">
      <w:pPr>
        <w:pStyle w:val="1"/>
        <w:spacing w:before="120" w:line="276" w:lineRule="auto"/>
        <w:contextualSpacing/>
        <w:jc w:val="both"/>
      </w:pPr>
      <w:r>
        <w:t>Ход работы</w:t>
      </w:r>
    </w:p>
    <w:p w14:paraId="043A8590" w14:textId="4C28A9DA" w:rsidR="00F32748" w:rsidRDefault="00F32748" w:rsidP="00F32748">
      <w:r>
        <w:t xml:space="preserve">В ходе работы был построен рабочий прототип из электронных компонентов, таких как </w:t>
      </w:r>
      <w:r>
        <w:rPr>
          <w:lang w:val="en-US"/>
        </w:rPr>
        <w:t>ATMega</w:t>
      </w:r>
      <w:r w:rsidRPr="00F32748">
        <w:t>328</w:t>
      </w:r>
      <w:r>
        <w:t>,</w:t>
      </w:r>
      <w:r w:rsidRPr="00F32748">
        <w:t xml:space="preserve"> </w:t>
      </w:r>
      <w:r w:rsidRPr="00F32748">
        <w:t>RP2040</w:t>
      </w:r>
      <w:r w:rsidRPr="00F32748">
        <w:t xml:space="preserve">, </w:t>
      </w:r>
      <w:r>
        <w:rPr>
          <w:lang w:val="en-US"/>
        </w:rPr>
        <w:t>GSM</w:t>
      </w:r>
      <w:r w:rsidRPr="00F32748">
        <w:t>-</w:t>
      </w:r>
      <w:r>
        <w:t xml:space="preserve">модуль </w:t>
      </w:r>
      <w:r>
        <w:rPr>
          <w:lang w:val="en-US"/>
        </w:rPr>
        <w:t>SIM</w:t>
      </w:r>
      <w:r w:rsidRPr="00F32748">
        <w:t>900</w:t>
      </w:r>
      <w:r>
        <w:t xml:space="preserve"> и радиомодуля УКВ-диапазона. Идея работы прототипа включает в себя следующий функционал:</w:t>
      </w:r>
    </w:p>
    <w:p w14:paraId="25D5F81F" w14:textId="07ADC0D7" w:rsidR="00F32748" w:rsidRPr="00F32748" w:rsidRDefault="00F32748" w:rsidP="00F32748">
      <w:pPr>
        <w:pStyle w:val="a3"/>
        <w:numPr>
          <w:ilvl w:val="0"/>
          <w:numId w:val="13"/>
        </w:numPr>
      </w:pPr>
      <w:r>
        <w:t xml:space="preserve">Получение текста, посредством </w:t>
      </w:r>
      <w:r>
        <w:rPr>
          <w:lang w:val="en-US"/>
        </w:rPr>
        <w:t>SMS</w:t>
      </w:r>
    </w:p>
    <w:p w14:paraId="31ADB9E2" w14:textId="1F4C2393" w:rsidR="00F32748" w:rsidRPr="00F32748" w:rsidRDefault="00F32748" w:rsidP="00F32748">
      <w:pPr>
        <w:pStyle w:val="a3"/>
        <w:numPr>
          <w:ilvl w:val="0"/>
          <w:numId w:val="13"/>
        </w:numPr>
      </w:pPr>
      <w:r>
        <w:t xml:space="preserve">Пересылка текста на передающую часть путем </w:t>
      </w:r>
      <w:r>
        <w:rPr>
          <w:lang w:val="en-US"/>
        </w:rPr>
        <w:t>I</w:t>
      </w:r>
      <w:r w:rsidRPr="00F32748">
        <w:t>2</w:t>
      </w:r>
      <w:r>
        <w:rPr>
          <w:lang w:val="en-US"/>
        </w:rPr>
        <w:t>C</w:t>
      </w:r>
    </w:p>
    <w:p w14:paraId="37E4F2E0" w14:textId="6E1A5FAD" w:rsidR="00F32748" w:rsidRDefault="00F32748" w:rsidP="00F32748">
      <w:pPr>
        <w:pStyle w:val="a3"/>
        <w:numPr>
          <w:ilvl w:val="0"/>
          <w:numId w:val="13"/>
        </w:numPr>
      </w:pPr>
      <w:r>
        <w:t>Кодирование латинских букв соответствующими числами (</w:t>
      </w:r>
      <w:r>
        <w:rPr>
          <w:lang w:val="en-US"/>
        </w:rPr>
        <w:t>A</w:t>
      </w:r>
      <w:r w:rsidRPr="00F32748">
        <w:t xml:space="preserve"> - 0, </w:t>
      </w:r>
      <w:r>
        <w:rPr>
          <w:lang w:val="en-US"/>
        </w:rPr>
        <w:t>B</w:t>
      </w:r>
      <w:r w:rsidRPr="00F32748">
        <w:t xml:space="preserve"> - 1)</w:t>
      </w:r>
    </w:p>
    <w:p w14:paraId="0DD5EC71" w14:textId="1B912CC2" w:rsidR="002D07B6" w:rsidRDefault="00F32748" w:rsidP="00F32748">
      <w:pPr>
        <w:pStyle w:val="a3"/>
        <w:numPr>
          <w:ilvl w:val="0"/>
          <w:numId w:val="13"/>
        </w:numPr>
      </w:pPr>
      <w:r>
        <w:t>Радиопередача соотвествующих чисел в радиоканал</w:t>
      </w:r>
    </w:p>
    <w:p w14:paraId="141598BC" w14:textId="547DAF04" w:rsidR="002D07B6" w:rsidRPr="00F32748" w:rsidRDefault="002D07B6" w:rsidP="002D07B6">
      <w:pPr>
        <w:spacing w:after="160" w:line="259" w:lineRule="auto"/>
        <w:ind w:firstLine="0"/>
        <w:jc w:val="left"/>
      </w:pPr>
      <w:r>
        <w:br w:type="page"/>
      </w:r>
    </w:p>
    <w:p w14:paraId="09113C59" w14:textId="1E302A9B" w:rsidR="00F32748" w:rsidRDefault="009568D8" w:rsidP="00F32748">
      <w:pPr>
        <w:pStyle w:val="1"/>
        <w:spacing w:before="120" w:line="276" w:lineRule="auto"/>
        <w:contextualSpacing/>
        <w:jc w:val="both"/>
      </w:pPr>
      <w:r>
        <w:lastRenderedPageBreak/>
        <w:t>Ответы на контрольные вопросы</w:t>
      </w:r>
    </w:p>
    <w:p w14:paraId="6B63E809" w14:textId="77777777" w:rsidR="00F32748" w:rsidRPr="00F32748" w:rsidRDefault="00F32748" w:rsidP="00F3274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7A0CC0" w14:paraId="0F4B18CE" w14:textId="77777777" w:rsidTr="00447281">
        <w:tc>
          <w:tcPr>
            <w:tcW w:w="10762" w:type="dxa"/>
            <w:gridSpan w:val="2"/>
          </w:tcPr>
          <w:p w14:paraId="0B5D246D" w14:textId="67C3B816" w:rsidR="007A0CC0" w:rsidRPr="007A0CC0" w:rsidRDefault="007A0CC0" w:rsidP="007A0CC0">
            <w:pPr>
              <w:ind w:firstLine="0"/>
              <w:rPr>
                <w:b/>
                <w:bCs/>
              </w:rPr>
            </w:pPr>
            <w:r w:rsidRPr="007A0CC0">
              <w:rPr>
                <w:b/>
                <w:bCs/>
              </w:rPr>
              <w:t>Лабораторная работа 3</w:t>
            </w:r>
          </w:p>
        </w:tc>
      </w:tr>
      <w:tr w:rsidR="007A0CC0" w14:paraId="7006C969" w14:textId="77777777" w:rsidTr="007A0CC0">
        <w:tc>
          <w:tcPr>
            <w:tcW w:w="5381" w:type="dxa"/>
          </w:tcPr>
          <w:p w14:paraId="4F035AF2" w14:textId="69559F11" w:rsidR="007A0CC0" w:rsidRDefault="007A0CC0" w:rsidP="007A0CC0">
            <w:pPr>
              <w:pStyle w:val="ae"/>
            </w:pPr>
            <w:r>
              <w:rPr>
                <w:sz w:val="30"/>
                <w:szCs w:val="30"/>
              </w:rPr>
              <w:t>Посредством каких регистров производится конфигурирование таймера-счётчика?</w:t>
            </w:r>
          </w:p>
        </w:tc>
        <w:tc>
          <w:tcPr>
            <w:tcW w:w="5381" w:type="dxa"/>
          </w:tcPr>
          <w:p w14:paraId="23871DCF" w14:textId="2DF7A0FE" w:rsidR="00A806FE" w:rsidRDefault="00A806FE" w:rsidP="007A0CC0">
            <w:pPr>
              <w:ind w:firstLine="0"/>
            </w:pPr>
            <w:r w:rsidRPr="00A806FE">
              <w:rPr>
                <w:lang w:val="en-US"/>
              </w:rPr>
              <w:t>TCCR</w:t>
            </w:r>
            <w:r>
              <w:rPr>
                <w:lang w:val="en-US"/>
              </w:rPr>
              <w:t>n</w:t>
            </w:r>
            <w:r w:rsidRPr="00A806FE">
              <w:t xml:space="preserve"> - </w:t>
            </w:r>
            <w:r>
              <w:t>Общий регистр управления</w:t>
            </w:r>
            <w:r w:rsidRPr="00A806FE">
              <w:t xml:space="preserve"> (</w:t>
            </w:r>
            <w:r>
              <w:t xml:space="preserve">биты </w:t>
            </w:r>
            <w:r>
              <w:rPr>
                <w:lang w:val="en-US"/>
              </w:rPr>
              <w:t>SCnX</w:t>
            </w:r>
            <w:r w:rsidRPr="00A806FE">
              <w:t xml:space="preserve"> - </w:t>
            </w:r>
            <w:r>
              <w:t>определяют источник тактовой частоты для таймера</w:t>
            </w:r>
            <w:r w:rsidRPr="00A806FE">
              <w:t xml:space="preserve">; </w:t>
            </w:r>
            <w:r>
              <w:t>W</w:t>
            </w:r>
            <w:r>
              <w:rPr>
                <w:lang w:val="en-US"/>
              </w:rPr>
              <w:t>GMnX</w:t>
            </w:r>
            <w:r w:rsidRPr="00A806FE">
              <w:t xml:space="preserve"> - </w:t>
            </w:r>
            <w:r>
              <w:t>определяют режим работы таймера)</w:t>
            </w:r>
          </w:p>
          <w:p w14:paraId="451E75BD" w14:textId="77777777" w:rsidR="00A806FE" w:rsidRDefault="00A806FE" w:rsidP="007A0CC0">
            <w:pPr>
              <w:ind w:firstLine="0"/>
            </w:pPr>
          </w:p>
          <w:p w14:paraId="12F20D44" w14:textId="77777777" w:rsidR="00A806FE" w:rsidRDefault="00A806FE" w:rsidP="007A0CC0">
            <w:pPr>
              <w:ind w:firstLine="0"/>
            </w:pPr>
            <w:r>
              <w:rPr>
                <w:lang w:val="en-US"/>
              </w:rPr>
              <w:t xml:space="preserve">TCNTn - </w:t>
            </w:r>
            <w:r>
              <w:t>Счетный регистр</w:t>
            </w:r>
          </w:p>
          <w:p w14:paraId="4EC4D406" w14:textId="4FED2535" w:rsidR="00A806FE" w:rsidRPr="00A806FE" w:rsidRDefault="00A806FE" w:rsidP="007A0CC0">
            <w:pPr>
              <w:ind w:firstLine="0"/>
              <w:rPr>
                <w:lang w:val="en-US"/>
              </w:rPr>
            </w:pPr>
            <w:r>
              <w:t>OCRn - Регистр сравнения</w:t>
            </w:r>
          </w:p>
        </w:tc>
      </w:tr>
      <w:tr w:rsidR="007A0CC0" w14:paraId="090E460B" w14:textId="77777777" w:rsidTr="007A0CC0">
        <w:tc>
          <w:tcPr>
            <w:tcW w:w="5381" w:type="dxa"/>
          </w:tcPr>
          <w:p w14:paraId="4F69BC2D" w14:textId="0EE3A75A" w:rsidR="007A0CC0" w:rsidRDefault="007A0CC0" w:rsidP="007A0CC0">
            <w:pPr>
              <w:pStyle w:val="ae"/>
            </w:pPr>
            <w:r>
              <w:rPr>
                <w:sz w:val="30"/>
                <w:szCs w:val="30"/>
              </w:rPr>
              <w:t xml:space="preserve">Какие источники импульсов могут применяться для увеличения таймера-счётчика и для каких целей? </w:t>
            </w:r>
          </w:p>
        </w:tc>
        <w:tc>
          <w:tcPr>
            <w:tcW w:w="5381" w:type="dxa"/>
          </w:tcPr>
          <w:p w14:paraId="2664EE14" w14:textId="7E82548C" w:rsidR="007A0CC0" w:rsidRDefault="00F32748" w:rsidP="007A0CC0">
            <w:pPr>
              <w:ind w:firstLine="0"/>
            </w:pPr>
            <w:r>
              <w:t>Компаратор, таймер, внешнее прерывание и так далее</w:t>
            </w:r>
          </w:p>
        </w:tc>
      </w:tr>
      <w:tr w:rsidR="007A0CC0" w14:paraId="1970F698" w14:textId="77777777" w:rsidTr="007A0CC0">
        <w:tc>
          <w:tcPr>
            <w:tcW w:w="5381" w:type="dxa"/>
          </w:tcPr>
          <w:p w14:paraId="03A1C022" w14:textId="374C9860" w:rsidR="007A0CC0" w:rsidRDefault="007A0CC0" w:rsidP="007A0CC0">
            <w:pPr>
              <w:pStyle w:val="ae"/>
            </w:pPr>
            <w:r>
              <w:rPr>
                <w:sz w:val="30"/>
                <w:szCs w:val="30"/>
              </w:rPr>
              <w:t>В каких режимах могут работать таймеры-счётчики</w:t>
            </w:r>
            <w:r>
              <w:rPr>
                <w:sz w:val="30"/>
                <w:szCs w:val="30"/>
              </w:rPr>
              <w:t>?</w:t>
            </w:r>
          </w:p>
        </w:tc>
        <w:tc>
          <w:tcPr>
            <w:tcW w:w="5381" w:type="dxa"/>
          </w:tcPr>
          <w:p w14:paraId="11599DCC" w14:textId="5C3872E6" w:rsidR="00A806FE" w:rsidRPr="00A806FE" w:rsidRDefault="00A806FE" w:rsidP="00A806FE">
            <w:pPr>
              <w:pStyle w:val="a3"/>
              <w:numPr>
                <w:ilvl w:val="0"/>
                <w:numId w:val="14"/>
              </w:numPr>
            </w:pPr>
            <w:r>
              <w:rPr>
                <w:lang w:val="en-US"/>
              </w:rPr>
              <w:t>Normal</w:t>
            </w:r>
          </w:p>
          <w:p w14:paraId="240A40A6" w14:textId="08F0E80D" w:rsidR="00A806FE" w:rsidRDefault="00A806FE" w:rsidP="00A806FE">
            <w:pPr>
              <w:pStyle w:val="a3"/>
              <w:numPr>
                <w:ilvl w:val="0"/>
                <w:numId w:val="14"/>
              </w:numPr>
            </w:pPr>
            <w:r>
              <w:rPr>
                <w:lang w:val="en-US"/>
              </w:rPr>
              <w:t>Fast PWM</w:t>
            </w:r>
          </w:p>
          <w:p w14:paraId="7F13C0C4" w14:textId="12648D47" w:rsidR="00A806FE" w:rsidRPr="00A806FE" w:rsidRDefault="00A806FE" w:rsidP="00A806FE">
            <w:pPr>
              <w:pStyle w:val="a3"/>
              <w:numPr>
                <w:ilvl w:val="0"/>
                <w:numId w:val="14"/>
              </w:numPr>
            </w:pPr>
            <w:r>
              <w:rPr>
                <w:lang w:val="en-US"/>
              </w:rPr>
              <w:t>Phase Correct PWM</w:t>
            </w:r>
          </w:p>
          <w:p w14:paraId="4CC08AA0" w14:textId="253208BD" w:rsidR="00A806FE" w:rsidRDefault="00A806FE" w:rsidP="00A806FE">
            <w:pPr>
              <w:pStyle w:val="a3"/>
              <w:numPr>
                <w:ilvl w:val="0"/>
                <w:numId w:val="14"/>
              </w:numPr>
            </w:pPr>
            <w:r>
              <w:t xml:space="preserve">CTC </w:t>
            </w:r>
            <w:r>
              <w:rPr>
                <w:lang w:val="en-US"/>
              </w:rPr>
              <w:t>(</w:t>
            </w:r>
            <w:r>
              <w:t>сброс при совпадении)</w:t>
            </w:r>
          </w:p>
          <w:p w14:paraId="6F548B4D" w14:textId="411658CE" w:rsidR="00A806FE" w:rsidRDefault="00A806FE" w:rsidP="007A0CC0">
            <w:pPr>
              <w:ind w:firstLine="0"/>
            </w:pPr>
          </w:p>
        </w:tc>
      </w:tr>
      <w:tr w:rsidR="007A0CC0" w14:paraId="0CFD4916" w14:textId="77777777" w:rsidTr="007A0CC0">
        <w:tc>
          <w:tcPr>
            <w:tcW w:w="5381" w:type="dxa"/>
          </w:tcPr>
          <w:p w14:paraId="1DB0F52B" w14:textId="187B99A9" w:rsidR="007A0CC0" w:rsidRDefault="007A0CC0" w:rsidP="007A0CC0">
            <w:pPr>
              <w:pStyle w:val="ae"/>
            </w:pPr>
            <w:r>
              <w:rPr>
                <w:sz w:val="30"/>
                <w:szCs w:val="30"/>
              </w:rPr>
              <w:t>Как рассчитать начальное значение таймера-счётчика по заданному времени, которое должен отмерить таймер-счётчик до своего переполнения?</w:t>
            </w:r>
          </w:p>
        </w:tc>
        <w:tc>
          <w:tcPr>
            <w:tcW w:w="5381" w:type="dxa"/>
          </w:tcPr>
          <w:p w14:paraId="70988DAB" w14:textId="77777777" w:rsidR="007A0CC0" w:rsidRDefault="006874E6" w:rsidP="007A0CC0">
            <w:pPr>
              <w:ind w:firstLine="0"/>
            </w:pPr>
            <w:r>
              <w:rPr>
                <w:lang w:val="en-US"/>
              </w:rPr>
              <w:t xml:space="preserve">TCNT{0/2} - </w:t>
            </w:r>
            <w:r>
              <w:t>8 бит</w:t>
            </w:r>
          </w:p>
          <w:p w14:paraId="13F18E93" w14:textId="77777777" w:rsidR="006874E6" w:rsidRDefault="006874E6" w:rsidP="007A0CC0">
            <w:pPr>
              <w:ind w:firstLine="0"/>
            </w:pPr>
            <w:r>
              <w:rPr>
                <w:lang w:val="en-US"/>
              </w:rPr>
              <w:t xml:space="preserve">TCNT1 - </w:t>
            </w:r>
            <w:r>
              <w:t>16 бит</w:t>
            </w:r>
          </w:p>
          <w:p w14:paraId="121CB46D" w14:textId="77777777" w:rsidR="006874E6" w:rsidRDefault="006874E6" w:rsidP="007A0CC0">
            <w:pPr>
              <w:ind w:firstLine="0"/>
            </w:pPr>
          </w:p>
          <w:p w14:paraId="28BA4532" w14:textId="4EA850BB" w:rsidR="006874E6" w:rsidRPr="006874E6" w:rsidRDefault="006874E6" w:rsidP="007A0CC0">
            <w:pPr>
              <w:ind w:firstLine="0"/>
            </w:pPr>
            <w:r>
              <w:t xml:space="preserve">Следовательно, нужно разделить </w:t>
            </w:r>
            <w:r w:rsidR="002D07B6">
              <w:t xml:space="preserve">базовую </w:t>
            </w:r>
            <w:r>
              <w:t xml:space="preserve">частоту работы </w:t>
            </w:r>
            <w:r w:rsidR="002D07B6">
              <w:t>таймера</w:t>
            </w:r>
            <w:r>
              <w:t xml:space="preserve"> на </w:t>
            </w:r>
            <w:r w:rsidR="002D07B6">
              <w:t xml:space="preserve">выборный </w:t>
            </w:r>
            <w:r>
              <w:t xml:space="preserve">предделитель. Получаем </w:t>
            </w:r>
            <w:r w:rsidR="002D07B6">
              <w:t xml:space="preserve">итоговую </w:t>
            </w:r>
            <w:r>
              <w:t>частоту работы таймера</w:t>
            </w:r>
            <w:r w:rsidR="002D07B6">
              <w:t>. Исходя из нее и времени, на которое нужно сделать задержку, получаем количество тиков, которые должен сделать таймер до переполнения. Вычитаем полученное количество тиков из максимального значения таймера.</w:t>
            </w:r>
          </w:p>
        </w:tc>
      </w:tr>
      <w:tr w:rsidR="007A0CC0" w14:paraId="2BFE9A51" w14:textId="77777777" w:rsidTr="007A0CC0">
        <w:tc>
          <w:tcPr>
            <w:tcW w:w="5381" w:type="dxa"/>
          </w:tcPr>
          <w:p w14:paraId="6BE99420" w14:textId="40D84723" w:rsidR="007A0CC0" w:rsidRDefault="007A0CC0" w:rsidP="007A0CC0">
            <w:pPr>
              <w:pStyle w:val="ae"/>
            </w:pPr>
            <w:r>
              <w:rPr>
                <w:sz w:val="30"/>
                <w:szCs w:val="30"/>
              </w:rPr>
              <w:t>В чём состоит отличие работы таймера-счётчика в режиме таймера и в режиме счётчика?</w:t>
            </w:r>
          </w:p>
        </w:tc>
        <w:tc>
          <w:tcPr>
            <w:tcW w:w="5381" w:type="dxa"/>
          </w:tcPr>
          <w:p w14:paraId="7A94D6C7" w14:textId="77777777" w:rsidR="006874E6" w:rsidRDefault="006874E6" w:rsidP="007A0CC0">
            <w:pPr>
              <w:ind w:firstLine="0"/>
            </w:pPr>
            <w:r>
              <w:t xml:space="preserve">На таймере есть разные источники тактирования. Таймер использует внутренний источник тактирования, а счетчик - внешний. Внутренний </w:t>
            </w:r>
            <w:r>
              <w:t xml:space="preserve">источник </w:t>
            </w:r>
            <w:r>
              <w:t xml:space="preserve">используется для замеров времени или периодического выполнения задач. Он генерирует такты раз в постоянный промежуток времени. </w:t>
            </w:r>
          </w:p>
          <w:p w14:paraId="1F35AF93" w14:textId="77777777" w:rsidR="006874E6" w:rsidRDefault="006874E6" w:rsidP="007A0CC0">
            <w:pPr>
              <w:ind w:firstLine="0"/>
            </w:pPr>
          </w:p>
          <w:p w14:paraId="7AE4863C" w14:textId="3E37FCF9" w:rsidR="007A0CC0" w:rsidRPr="006874E6" w:rsidRDefault="006874E6" w:rsidP="007A0CC0">
            <w:pPr>
              <w:ind w:firstLine="0"/>
              <w:rPr>
                <w:i/>
                <w:iCs/>
              </w:rPr>
            </w:pPr>
            <w:r>
              <w:t xml:space="preserve">В отличие от таймера, счетчик использует внешний источник прерывания. Он нужен для замера внешних параметров </w:t>
            </w:r>
            <w:r w:rsidRPr="006874E6">
              <w:rPr>
                <w:i/>
                <w:iCs/>
              </w:rPr>
              <w:t>(Сколько раз за минуту значение на АЦП превысило определенный порог?)</w:t>
            </w:r>
          </w:p>
        </w:tc>
      </w:tr>
    </w:tbl>
    <w:p w14:paraId="76BB87B6" w14:textId="77777777" w:rsidR="00C10E1F" w:rsidRDefault="00C10E1F" w:rsidP="007A0CC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384026" w:rsidRPr="00C10E1F" w14:paraId="5594490B" w14:textId="77777777" w:rsidTr="005B67E6">
        <w:tc>
          <w:tcPr>
            <w:tcW w:w="10762" w:type="dxa"/>
            <w:gridSpan w:val="2"/>
          </w:tcPr>
          <w:p w14:paraId="246BC5E9" w14:textId="4303ADE5" w:rsidR="00384026" w:rsidRPr="00384026" w:rsidRDefault="00384026" w:rsidP="004756AE">
            <w:pPr>
              <w:ind w:firstLine="0"/>
              <w:rPr>
                <w:b/>
                <w:bCs/>
              </w:rPr>
            </w:pPr>
            <w:r w:rsidRPr="00384026">
              <w:rPr>
                <w:b/>
                <w:bCs/>
              </w:rPr>
              <w:t>Лабораторная работа 5</w:t>
            </w:r>
          </w:p>
        </w:tc>
      </w:tr>
      <w:tr w:rsidR="00C10E1F" w:rsidRPr="00384026" w14:paraId="22B6B056" w14:textId="77777777" w:rsidTr="004756AE">
        <w:tc>
          <w:tcPr>
            <w:tcW w:w="5381" w:type="dxa"/>
          </w:tcPr>
          <w:p w14:paraId="1C571331" w14:textId="77777777" w:rsidR="00C10E1F" w:rsidRPr="007A0CC0" w:rsidRDefault="00C10E1F" w:rsidP="004756AE">
            <w:pPr>
              <w:pStyle w:val="ae"/>
              <w:rPr>
                <w:rFonts w:ascii="TimesNewRomanPSMT" w:hAnsi="TimesNewRomanPSMT"/>
                <w:sz w:val="30"/>
                <w:szCs w:val="30"/>
              </w:rPr>
            </w:pPr>
            <w:r>
              <w:rPr>
                <w:rFonts w:ascii="TimesNewRomanPSMT" w:hAnsi="TimesNewRomanPSMT"/>
                <w:sz w:val="30"/>
                <w:szCs w:val="30"/>
              </w:rPr>
              <w:lastRenderedPageBreak/>
              <w:t>Укажите назначение конфигурационных регистров модуля UART?</w:t>
            </w:r>
          </w:p>
        </w:tc>
        <w:tc>
          <w:tcPr>
            <w:tcW w:w="5381" w:type="dxa"/>
          </w:tcPr>
          <w:p w14:paraId="77359B90" w14:textId="77777777" w:rsidR="00C10E1F" w:rsidRPr="00384026" w:rsidRDefault="00C10E1F" w:rsidP="004756AE">
            <w:pPr>
              <w:ind w:firstLine="0"/>
            </w:pPr>
            <w:r>
              <w:rPr>
                <w:lang w:val="en-US"/>
              </w:rPr>
              <w:t>UCSR</w:t>
            </w:r>
            <w:r w:rsidR="00384026">
              <w:t>0</w:t>
            </w:r>
            <w:r w:rsidR="00384026" w:rsidRPr="00384026">
              <w:t>{</w:t>
            </w:r>
            <w:r w:rsidR="00384026">
              <w:rPr>
                <w:lang w:val="en-US"/>
              </w:rPr>
              <w:t>A</w:t>
            </w:r>
            <w:r w:rsidR="00384026" w:rsidRPr="00384026">
              <w:t>/</w:t>
            </w:r>
            <w:r w:rsidR="00384026">
              <w:rPr>
                <w:lang w:val="en-US"/>
              </w:rPr>
              <w:t>B</w:t>
            </w:r>
            <w:r w:rsidR="00384026" w:rsidRPr="00384026">
              <w:t>/</w:t>
            </w:r>
            <w:r w:rsidR="00384026">
              <w:rPr>
                <w:lang w:val="en-US"/>
              </w:rPr>
              <w:t>C</w:t>
            </w:r>
            <w:r w:rsidR="00384026" w:rsidRPr="00384026">
              <w:t xml:space="preserve">} - </w:t>
            </w:r>
            <w:r w:rsidR="00384026">
              <w:t xml:space="preserve">флаги </w:t>
            </w:r>
            <w:r w:rsidR="00384026">
              <w:rPr>
                <w:lang w:val="en-US"/>
              </w:rPr>
              <w:t>RX</w:t>
            </w:r>
            <w:r w:rsidR="00384026" w:rsidRPr="00384026">
              <w:t>/</w:t>
            </w:r>
            <w:r w:rsidR="00384026">
              <w:rPr>
                <w:lang w:val="en-US"/>
              </w:rPr>
              <w:t>TX</w:t>
            </w:r>
            <w:r w:rsidR="00384026">
              <w:t xml:space="preserve"> </w:t>
            </w:r>
            <w:r w:rsidR="00384026">
              <w:rPr>
                <w:lang w:val="en-US"/>
              </w:rPr>
              <w:t>USART</w:t>
            </w:r>
          </w:p>
          <w:p w14:paraId="6A79159A" w14:textId="77777777" w:rsidR="00384026" w:rsidRDefault="00384026" w:rsidP="004756A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UBRR</w:t>
            </w:r>
            <w:r w:rsidRPr="00384026">
              <w:rPr>
                <w:lang w:val="en-US"/>
              </w:rPr>
              <w:t>0{</w:t>
            </w:r>
            <w:r>
              <w:rPr>
                <w:lang w:val="en-US"/>
              </w:rPr>
              <w:t>H</w:t>
            </w:r>
            <w:r w:rsidRPr="00384026">
              <w:rPr>
                <w:lang w:val="en-US"/>
              </w:rPr>
              <w:t>/</w:t>
            </w:r>
            <w:r>
              <w:rPr>
                <w:lang w:val="en-US"/>
              </w:rPr>
              <w:t>L</w:t>
            </w:r>
            <w:r w:rsidRPr="00384026">
              <w:rPr>
                <w:lang w:val="en-US"/>
              </w:rPr>
              <w:t xml:space="preserve">} - </w:t>
            </w:r>
            <w:r>
              <w:t>хранят</w:t>
            </w:r>
            <w:r w:rsidRPr="00384026">
              <w:rPr>
                <w:lang w:val="en-US"/>
              </w:rPr>
              <w:t xml:space="preserve"> </w:t>
            </w:r>
            <w:r>
              <w:rPr>
                <w:lang w:val="en-US"/>
              </w:rPr>
              <w:t>baud</w:t>
            </w:r>
            <w:r w:rsidRPr="00384026">
              <w:rPr>
                <w:lang w:val="en-US"/>
              </w:rPr>
              <w:t>-</w:t>
            </w:r>
            <w:r>
              <w:rPr>
                <w:lang w:val="en-US"/>
              </w:rPr>
              <w:t>rate</w:t>
            </w:r>
            <w:r w:rsidRPr="00384026">
              <w:rPr>
                <w:lang w:val="en-US"/>
              </w:rPr>
              <w:t xml:space="preserve"> </w:t>
            </w:r>
            <w:r>
              <w:rPr>
                <w:lang w:val="en-US"/>
              </w:rPr>
              <w:t>USART</w:t>
            </w:r>
          </w:p>
          <w:p w14:paraId="5387FB0B" w14:textId="105D33CA" w:rsidR="00384026" w:rsidRPr="00384026" w:rsidRDefault="00384026" w:rsidP="004756AE">
            <w:pPr>
              <w:ind w:firstLine="0"/>
            </w:pPr>
            <w:r>
              <w:rPr>
                <w:lang w:val="en-US"/>
              </w:rPr>
              <w:t>UDR</w:t>
            </w:r>
            <w:r w:rsidRPr="00384026">
              <w:t xml:space="preserve">0 - </w:t>
            </w:r>
            <w:r>
              <w:t xml:space="preserve">хранит байт данных </w:t>
            </w:r>
            <w:r>
              <w:rPr>
                <w:lang w:val="en-US"/>
              </w:rPr>
              <w:t>USART</w:t>
            </w:r>
          </w:p>
        </w:tc>
      </w:tr>
      <w:tr w:rsidR="00C10E1F" w:rsidRPr="00C10E1F" w14:paraId="20AE19D6" w14:textId="77777777" w:rsidTr="004756AE">
        <w:tc>
          <w:tcPr>
            <w:tcW w:w="5381" w:type="dxa"/>
          </w:tcPr>
          <w:p w14:paraId="559796D4" w14:textId="77777777" w:rsidR="00C10E1F" w:rsidRPr="007A0CC0" w:rsidRDefault="00C10E1F" w:rsidP="004756AE">
            <w:pPr>
              <w:pStyle w:val="ae"/>
              <w:rPr>
                <w:rFonts w:ascii="TimesNewRomanPSMT" w:hAnsi="TimesNewRomanPSMT"/>
                <w:sz w:val="30"/>
                <w:szCs w:val="30"/>
              </w:rPr>
            </w:pPr>
            <w:r>
              <w:rPr>
                <w:rFonts w:ascii="TimesNewRomanPSMT" w:hAnsi="TimesNewRomanPSMT"/>
                <w:sz w:val="30"/>
                <w:szCs w:val="30"/>
              </w:rPr>
              <w:t>Какими способами можно осуществлять последовательную передачу данных в микроконтроллерах AVR?</w:t>
            </w:r>
          </w:p>
        </w:tc>
        <w:tc>
          <w:tcPr>
            <w:tcW w:w="5381" w:type="dxa"/>
          </w:tcPr>
          <w:p w14:paraId="338216B6" w14:textId="77777777" w:rsidR="00C10E1F" w:rsidRPr="00C10E1F" w:rsidRDefault="00C10E1F" w:rsidP="004756AE">
            <w:pPr>
              <w:ind w:firstLine="0"/>
            </w:pPr>
            <w:r>
              <w:t>Можно использовать такие протоколы как I</w:t>
            </w:r>
            <w:r w:rsidRPr="00C10E1F">
              <w:t>2</w:t>
            </w:r>
            <w:r>
              <w:rPr>
                <w:lang w:val="en-US"/>
              </w:rPr>
              <w:t>C</w:t>
            </w:r>
            <w:r w:rsidRPr="00C10E1F">
              <w:t xml:space="preserve">, </w:t>
            </w:r>
            <w:r>
              <w:rPr>
                <w:lang w:val="en-US"/>
              </w:rPr>
              <w:t>UART</w:t>
            </w:r>
            <w:r w:rsidRPr="00C10E1F">
              <w:t xml:space="preserve"> </w:t>
            </w:r>
            <w:r>
              <w:t>и</w:t>
            </w:r>
            <w:r w:rsidRPr="00C10E1F">
              <w:t xml:space="preserve"> </w:t>
            </w:r>
            <w:r>
              <w:rPr>
                <w:lang w:val="en-US"/>
              </w:rPr>
              <w:t>SPI</w:t>
            </w:r>
          </w:p>
        </w:tc>
      </w:tr>
      <w:tr w:rsidR="00C10E1F" w14:paraId="47F72A95" w14:textId="77777777" w:rsidTr="004756AE">
        <w:tc>
          <w:tcPr>
            <w:tcW w:w="5381" w:type="dxa"/>
          </w:tcPr>
          <w:p w14:paraId="5221F8CA" w14:textId="77777777" w:rsidR="00C10E1F" w:rsidRPr="007A0CC0" w:rsidRDefault="00C10E1F" w:rsidP="004756AE">
            <w:pPr>
              <w:pStyle w:val="ae"/>
            </w:pPr>
            <w:r>
              <w:rPr>
                <w:rFonts w:ascii="TimesNewRomanPSMT" w:hAnsi="TimesNewRomanPSMT"/>
                <w:sz w:val="30"/>
                <w:szCs w:val="30"/>
              </w:rPr>
              <w:t>Какие события генерируются модулем UART?</w:t>
            </w:r>
          </w:p>
        </w:tc>
        <w:tc>
          <w:tcPr>
            <w:tcW w:w="5381" w:type="dxa"/>
          </w:tcPr>
          <w:p w14:paraId="7C52333F" w14:textId="77777777" w:rsidR="00C10E1F" w:rsidRDefault="00C10E1F" w:rsidP="004756AE">
            <w:pPr>
              <w:ind w:firstLine="0"/>
            </w:pPr>
            <w:r>
              <w:t>Например:</w:t>
            </w:r>
          </w:p>
          <w:p w14:paraId="7884FE3B" w14:textId="77777777" w:rsidR="00C10E1F" w:rsidRPr="00C10E1F" w:rsidRDefault="00C10E1F" w:rsidP="004756AE">
            <w:pPr>
              <w:pStyle w:val="a3"/>
              <w:numPr>
                <w:ilvl w:val="0"/>
                <w:numId w:val="12"/>
              </w:numPr>
            </w:pPr>
            <w:r>
              <w:t>Transmit C</w:t>
            </w:r>
            <w:r>
              <w:rPr>
                <w:lang w:val="en-US"/>
              </w:rPr>
              <w:t>omplete</w:t>
            </w:r>
          </w:p>
          <w:p w14:paraId="211A1180" w14:textId="77777777" w:rsidR="00C10E1F" w:rsidRPr="00C10E1F" w:rsidRDefault="00C10E1F" w:rsidP="004756AE">
            <w:pPr>
              <w:pStyle w:val="a3"/>
              <w:numPr>
                <w:ilvl w:val="0"/>
                <w:numId w:val="12"/>
              </w:numPr>
            </w:pPr>
            <w:r>
              <w:rPr>
                <w:lang w:val="en-US"/>
              </w:rPr>
              <w:t>Recieve Complete</w:t>
            </w:r>
          </w:p>
          <w:p w14:paraId="001E1CEB" w14:textId="77777777" w:rsidR="00C10E1F" w:rsidRPr="00C10E1F" w:rsidRDefault="00C10E1F" w:rsidP="004756AE">
            <w:pPr>
              <w:pStyle w:val="a3"/>
              <w:numPr>
                <w:ilvl w:val="0"/>
                <w:numId w:val="12"/>
              </w:numPr>
            </w:pPr>
            <w:r>
              <w:rPr>
                <w:lang w:val="en-US"/>
              </w:rPr>
              <w:t>Transmit Buffer Empty</w:t>
            </w:r>
          </w:p>
          <w:p w14:paraId="1E480671" w14:textId="77777777" w:rsidR="00C10E1F" w:rsidRPr="00C10E1F" w:rsidRDefault="00C10E1F" w:rsidP="004756AE">
            <w:pPr>
              <w:pStyle w:val="a3"/>
              <w:numPr>
                <w:ilvl w:val="0"/>
                <w:numId w:val="12"/>
              </w:numPr>
            </w:pPr>
            <w:r>
              <w:rPr>
                <w:lang w:val="en-US"/>
              </w:rPr>
              <w:t>Recieve Buffer Full</w:t>
            </w:r>
          </w:p>
          <w:p w14:paraId="4C2BD0D4" w14:textId="77777777" w:rsidR="00C10E1F" w:rsidRDefault="00C10E1F" w:rsidP="004756AE">
            <w:pPr>
              <w:pStyle w:val="a3"/>
              <w:numPr>
                <w:ilvl w:val="0"/>
                <w:numId w:val="12"/>
              </w:numPr>
            </w:pPr>
            <w:r>
              <w:rPr>
                <w:lang w:val="en-US"/>
              </w:rPr>
              <w:t>Transmission Error</w:t>
            </w:r>
          </w:p>
        </w:tc>
      </w:tr>
      <w:tr w:rsidR="00C10E1F" w14:paraId="011F6253" w14:textId="77777777" w:rsidTr="004756AE">
        <w:tc>
          <w:tcPr>
            <w:tcW w:w="5381" w:type="dxa"/>
          </w:tcPr>
          <w:p w14:paraId="70298099" w14:textId="77777777" w:rsidR="00C10E1F" w:rsidRPr="007A0CC0" w:rsidRDefault="00C10E1F" w:rsidP="004756AE">
            <w:pPr>
              <w:pStyle w:val="ae"/>
            </w:pPr>
            <w:r>
              <w:rPr>
                <w:rFonts w:ascii="TimesNewRomanPSMT" w:hAnsi="TimesNewRomanPSMT"/>
                <w:sz w:val="30"/>
                <w:szCs w:val="30"/>
              </w:rPr>
              <w:t>Каков размер адресного пространства шины I2C?</w:t>
            </w:r>
          </w:p>
        </w:tc>
        <w:tc>
          <w:tcPr>
            <w:tcW w:w="5381" w:type="dxa"/>
          </w:tcPr>
          <w:p w14:paraId="0337720F" w14:textId="77777777" w:rsidR="00C10E1F" w:rsidRDefault="00C10E1F" w:rsidP="004756AE">
            <w:pPr>
              <w:ind w:firstLine="0"/>
            </w:pPr>
            <w:r w:rsidRPr="00C10E1F">
              <w:t>Размер адресного пространства шины I2C ограничен 7-битными или 10-битными адресами в зависимости от режима работы.</w:t>
            </w:r>
          </w:p>
        </w:tc>
      </w:tr>
      <w:tr w:rsidR="00C10E1F" w:rsidRPr="007A0CC0" w14:paraId="00A3019F" w14:textId="77777777" w:rsidTr="004756AE">
        <w:tc>
          <w:tcPr>
            <w:tcW w:w="5381" w:type="dxa"/>
          </w:tcPr>
          <w:p w14:paraId="2C0BB876" w14:textId="77777777" w:rsidR="00C10E1F" w:rsidRPr="007A0CC0" w:rsidRDefault="00C10E1F" w:rsidP="004756AE">
            <w:pPr>
              <w:pStyle w:val="ae"/>
            </w:pPr>
            <w:r>
              <w:rPr>
                <w:rFonts w:ascii="TimesNewRomanPSMT" w:hAnsi="TimesNewRomanPSMT"/>
                <w:sz w:val="30"/>
                <w:szCs w:val="30"/>
              </w:rPr>
              <w:t xml:space="preserve">В каком режиме осуществляется связь по шине I2C, каковы могут быть роли устройств на шине? </w:t>
            </w:r>
          </w:p>
        </w:tc>
        <w:tc>
          <w:tcPr>
            <w:tcW w:w="5381" w:type="dxa"/>
          </w:tcPr>
          <w:p w14:paraId="58B05B14" w14:textId="77777777" w:rsidR="00C10E1F" w:rsidRPr="007A0CC0" w:rsidRDefault="00C10E1F" w:rsidP="004756AE">
            <w:pPr>
              <w:ind w:firstLine="0"/>
            </w:pPr>
            <w:r>
              <w:rPr>
                <w:lang w:val="en-US"/>
              </w:rPr>
              <w:t>Master</w:t>
            </w:r>
            <w:r w:rsidRPr="007A0CC0">
              <w:t xml:space="preserve"> - </w:t>
            </w:r>
            <w:r>
              <w:t xml:space="preserve">управляющее устройство, </w:t>
            </w:r>
            <w:r>
              <w:rPr>
                <w:lang w:val="en-US"/>
              </w:rPr>
              <w:t>Slave</w:t>
            </w:r>
            <w:r w:rsidRPr="007A0CC0">
              <w:t xml:space="preserve"> - </w:t>
            </w:r>
            <w:r>
              <w:t xml:space="preserve">принимающее информацию. Это, однако, не означает, что </w:t>
            </w:r>
            <w:r>
              <w:rPr>
                <w:lang w:val="en-US"/>
              </w:rPr>
              <w:t>Slave</w:t>
            </w:r>
            <w:r w:rsidRPr="007A0CC0">
              <w:t xml:space="preserve"> </w:t>
            </w:r>
            <w:r>
              <w:t xml:space="preserve">не способен отправлять ответы управляющей части. </w:t>
            </w:r>
            <w:r w:rsidRPr="007A0CC0">
              <w:rPr>
                <w:i/>
                <w:iCs/>
              </w:rPr>
              <w:t xml:space="preserve">Также у каждого </w:t>
            </w:r>
            <w:r w:rsidRPr="007A0CC0">
              <w:rPr>
                <w:i/>
                <w:iCs/>
                <w:lang w:val="en-US"/>
              </w:rPr>
              <w:t>Slave</w:t>
            </w:r>
            <w:r w:rsidRPr="007A0CC0">
              <w:rPr>
                <w:i/>
                <w:iCs/>
              </w:rPr>
              <w:t xml:space="preserve">-устройства есть свой адрес, по которому к нему идет обращение. </w:t>
            </w:r>
            <w:r w:rsidRPr="007A0CC0">
              <w:rPr>
                <w:i/>
                <w:iCs/>
                <w:lang w:val="en-US"/>
              </w:rPr>
              <w:t>Slave-</w:t>
            </w:r>
            <w:r w:rsidRPr="007A0CC0">
              <w:rPr>
                <w:i/>
                <w:iCs/>
              </w:rPr>
              <w:t>устройства подключаются параллельно.</w:t>
            </w:r>
          </w:p>
        </w:tc>
      </w:tr>
    </w:tbl>
    <w:p w14:paraId="1CCA6A27" w14:textId="77777777" w:rsidR="00C10E1F" w:rsidRPr="007A0CC0" w:rsidRDefault="00C10E1F" w:rsidP="007A0CC0"/>
    <w:p w14:paraId="67E9EC6B" w14:textId="77777777" w:rsidR="009568D8" w:rsidRDefault="009568D8" w:rsidP="009568D8">
      <w:pPr>
        <w:pStyle w:val="1"/>
        <w:spacing w:before="120" w:line="276" w:lineRule="auto"/>
        <w:contextualSpacing/>
        <w:jc w:val="both"/>
      </w:pPr>
      <w:r>
        <w:t>Выводы по лабораторной работе</w:t>
      </w:r>
    </w:p>
    <w:p w14:paraId="09179DEE" w14:textId="77777777" w:rsidR="002D07B6" w:rsidRPr="00384026" w:rsidRDefault="002D07B6" w:rsidP="002D07B6">
      <w:r>
        <w:t xml:space="preserve">В ходе работы были изучены принципы работы таких протоколов как </w:t>
      </w:r>
      <w:r>
        <w:rPr>
          <w:lang w:val="en-US"/>
        </w:rPr>
        <w:t>SPI</w:t>
      </w:r>
      <w:r w:rsidRPr="00384026">
        <w:t xml:space="preserve">, </w:t>
      </w:r>
      <w:r>
        <w:rPr>
          <w:lang w:val="en-US"/>
        </w:rPr>
        <w:t>I</w:t>
      </w:r>
      <w:r w:rsidRPr="00384026">
        <w:t>2</w:t>
      </w:r>
      <w:r>
        <w:rPr>
          <w:lang w:val="en-US"/>
        </w:rPr>
        <w:t>C</w:t>
      </w:r>
      <w:r>
        <w:t>, принцип работы ШИМ через прерывания, а также построен рабочий прототип из электронных компонентов. Для прототипа было напсано несколько программ, которые позволяют ему работать в единой связке и реализовывать заявленный механизм работы</w:t>
      </w:r>
    </w:p>
    <w:p w14:paraId="706596AA" w14:textId="14C74933" w:rsidR="009568D8" w:rsidRPr="007A0CC0" w:rsidRDefault="009568D8" w:rsidP="007A0CC0">
      <w:pPr>
        <w:spacing w:after="160" w:line="259" w:lineRule="auto"/>
        <w:ind w:firstLine="0"/>
        <w:jc w:val="left"/>
      </w:pPr>
    </w:p>
    <w:sectPr w:rsidR="009568D8" w:rsidRPr="007A0CC0" w:rsidSect="00172A48">
      <w:footerReference w:type="default" r:id="rId14"/>
      <w:pgSz w:w="11906" w:h="16838"/>
      <w:pgMar w:top="340" w:right="567" w:bottom="340" w:left="567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8A913" w14:textId="77777777" w:rsidR="00933674" w:rsidRDefault="00933674" w:rsidP="00207AD6">
      <w:r>
        <w:separator/>
      </w:r>
    </w:p>
  </w:endnote>
  <w:endnote w:type="continuationSeparator" w:id="0">
    <w:p w14:paraId="05B4A9E5" w14:textId="77777777" w:rsidR="00933674" w:rsidRDefault="00933674" w:rsidP="00207A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1129515"/>
      <w:docPartObj>
        <w:docPartGallery w:val="Page Numbers (Bottom of Page)"/>
        <w:docPartUnique/>
      </w:docPartObj>
    </w:sdtPr>
    <w:sdtContent>
      <w:p w14:paraId="29E04E79" w14:textId="77777777" w:rsidR="009568D8" w:rsidRDefault="009568D8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5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6" w:type="dxa"/>
        <w:right w:w="6" w:type="dxa"/>
      </w:tblCellMar>
      <w:tblLook w:val="04A0" w:firstRow="1" w:lastRow="0" w:firstColumn="1" w:lastColumn="0" w:noHBand="0" w:noVBand="1"/>
    </w:tblPr>
    <w:tblGrid>
      <w:gridCol w:w="2977"/>
      <w:gridCol w:w="2554"/>
      <w:gridCol w:w="3824"/>
    </w:tblGrid>
    <w:tr w:rsidR="009568D8" w:rsidRPr="00B94CA0" w14:paraId="6F505562" w14:textId="77777777" w:rsidTr="009568D8">
      <w:tc>
        <w:tcPr>
          <w:tcW w:w="1591" w:type="pct"/>
          <w:vAlign w:val="center"/>
        </w:tcPr>
        <w:p w14:paraId="36E9C441" w14:textId="77777777" w:rsidR="009568D8" w:rsidRPr="00B94CA0" w:rsidRDefault="009568D8" w:rsidP="009568D8">
          <w:pPr>
            <w:pStyle w:val="ac"/>
            <w:spacing w:line="20" w:lineRule="atLeast"/>
            <w:ind w:firstLine="0"/>
            <w:jc w:val="left"/>
            <w:rPr>
              <w:sz w:val="16"/>
            </w:rPr>
          </w:pPr>
          <w:r w:rsidRPr="0058744D">
            <w:rPr>
              <w:szCs w:val="26"/>
            </w:rPr>
            <w:t>Алгоритм расчёта</w:t>
          </w:r>
          <w:r>
            <w:rPr>
              <w:szCs w:val="26"/>
            </w:rPr>
            <w:t>:</w:t>
          </w:r>
          <w:r w:rsidRPr="0058744D">
            <w:rPr>
              <w:szCs w:val="26"/>
            </w:rPr>
            <w:t xml:space="preserve"> </w:t>
          </w:r>
          <w:r w:rsidRPr="0058744D">
            <w:rPr>
              <w:szCs w:val="26"/>
              <w:lang w:val="en-US"/>
            </w:rPr>
            <w:t>MD</w:t>
          </w:r>
          <w:r w:rsidRPr="0058744D">
            <w:rPr>
              <w:szCs w:val="26"/>
            </w:rPr>
            <w:t>5</w:t>
          </w:r>
        </w:p>
      </w:tc>
      <w:tc>
        <w:tcPr>
          <w:tcW w:w="1365" w:type="pct"/>
          <w:vAlign w:val="center"/>
        </w:tcPr>
        <w:p w14:paraId="411AC190" w14:textId="77777777" w:rsidR="009568D8" w:rsidRPr="00B94CA0" w:rsidRDefault="009568D8" w:rsidP="009568D8">
          <w:pPr>
            <w:pStyle w:val="ac"/>
            <w:spacing w:line="20" w:lineRule="atLeast"/>
            <w:ind w:firstLine="0"/>
            <w:jc w:val="right"/>
            <w:rPr>
              <w:sz w:val="16"/>
            </w:rPr>
          </w:pPr>
          <w:r w:rsidRPr="0058744D">
            <w:rPr>
              <w:szCs w:val="26"/>
            </w:rPr>
            <w:t>Контрольная сумма:</w:t>
          </w:r>
        </w:p>
      </w:tc>
      <w:tc>
        <w:tcPr>
          <w:tcW w:w="2044" w:type="pct"/>
          <w:tcBorders>
            <w:left w:val="nil"/>
            <w:bottom w:val="single" w:sz="4" w:space="0" w:color="auto"/>
          </w:tcBorders>
          <w:vAlign w:val="center"/>
        </w:tcPr>
        <w:p w14:paraId="3A8083E2" w14:textId="77777777" w:rsidR="009568D8" w:rsidRPr="00B94CA0" w:rsidRDefault="009568D8" w:rsidP="009568D8">
          <w:pPr>
            <w:pStyle w:val="ac"/>
            <w:spacing w:line="20" w:lineRule="atLeast"/>
            <w:ind w:firstLine="0"/>
            <w:jc w:val="center"/>
            <w:rPr>
              <w:sz w:val="16"/>
            </w:rPr>
          </w:pPr>
        </w:p>
      </w:tc>
    </w:tr>
  </w:tbl>
  <w:p w14:paraId="77E87A19" w14:textId="77777777" w:rsidR="009568D8" w:rsidRDefault="009568D8" w:rsidP="009568D8"/>
  <w:p w14:paraId="2CA107B2" w14:textId="77777777" w:rsidR="009568D8" w:rsidRDefault="009568D8" w:rsidP="009568D8">
    <w:pPr>
      <w:numPr>
        <w:ilvl w:val="0"/>
        <w:numId w:val="3"/>
      </w:numPr>
      <w:suppressAutoHyphens/>
      <w:spacing w:before="120"/>
      <w:ind w:left="0" w:firstLine="0"/>
      <w:jc w:val="center"/>
      <w:rPr>
        <w:rFonts w:eastAsia="Times New Roman" w:cs="Times New Roman"/>
      </w:rPr>
    </w:pPr>
    <w:r>
      <w:rPr>
        <w:rFonts w:eastAsia="Times New Roman" w:cs="Times New Roman"/>
      </w:rPr>
      <w:t>Санкт-Петербург</w:t>
    </w:r>
  </w:p>
  <w:p w14:paraId="38B0FFD2" w14:textId="77777777" w:rsidR="009568D8" w:rsidRDefault="00950DD9" w:rsidP="009568D8">
    <w:pPr>
      <w:numPr>
        <w:ilvl w:val="0"/>
        <w:numId w:val="3"/>
      </w:numPr>
      <w:suppressAutoHyphens/>
      <w:spacing w:before="120"/>
      <w:ind w:left="0" w:firstLine="0"/>
      <w:jc w:val="center"/>
      <w:rPr>
        <w:rFonts w:eastAsia="Times New Roman" w:cs="Times New Roman"/>
      </w:rPr>
    </w:pPr>
    <w:r>
      <w:rPr>
        <w:rFonts w:eastAsia="Times New Roman" w:cs="Times New Roman"/>
      </w:rPr>
      <w:t>20</w:t>
    </w:r>
    <w:r w:rsidR="00F67D73">
      <w:rPr>
        <w:rFonts w:eastAsia="Times New Roman" w:cs="Times New Roman"/>
        <w:lang w:val="en-US"/>
      </w:rPr>
      <w:t>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34417089"/>
      <w:docPartObj>
        <w:docPartGallery w:val="Page Numbers (Bottom of Page)"/>
        <w:docPartUnique/>
      </w:docPartObj>
    </w:sdtPr>
    <w:sdtContent>
      <w:p w14:paraId="7E1CE9F6" w14:textId="77777777" w:rsidR="00207AD6" w:rsidRDefault="00207AD6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7D73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843CE" w14:textId="77777777" w:rsidR="00933674" w:rsidRDefault="00933674" w:rsidP="00207AD6">
      <w:r>
        <w:separator/>
      </w:r>
    </w:p>
  </w:footnote>
  <w:footnote w:type="continuationSeparator" w:id="0">
    <w:p w14:paraId="4020CCFE" w14:textId="77777777" w:rsidR="00933674" w:rsidRDefault="00933674" w:rsidP="00207A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3E80BC1"/>
    <w:multiLevelType w:val="hybridMultilevel"/>
    <w:tmpl w:val="5E6CF1D4"/>
    <w:lvl w:ilvl="0" w:tplc="1E90F1A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C41624E"/>
    <w:multiLevelType w:val="hybridMultilevel"/>
    <w:tmpl w:val="FC88A356"/>
    <w:lvl w:ilvl="0" w:tplc="F0F695B6">
      <w:start w:val="1"/>
      <w:numFmt w:val="decimal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F71803"/>
    <w:multiLevelType w:val="hybridMultilevel"/>
    <w:tmpl w:val="A43AB8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460189"/>
    <w:multiLevelType w:val="hybridMultilevel"/>
    <w:tmpl w:val="45A412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FC1A98"/>
    <w:multiLevelType w:val="hybridMultilevel"/>
    <w:tmpl w:val="F55684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D30A84"/>
    <w:multiLevelType w:val="hybridMultilevel"/>
    <w:tmpl w:val="5E6CF1D4"/>
    <w:lvl w:ilvl="0" w:tplc="1E90F1A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E785BD4"/>
    <w:multiLevelType w:val="multilevel"/>
    <w:tmpl w:val="37369EE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0A905F3"/>
    <w:multiLevelType w:val="hybridMultilevel"/>
    <w:tmpl w:val="F8A0B0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0A65960"/>
    <w:multiLevelType w:val="hybridMultilevel"/>
    <w:tmpl w:val="1CBCB3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671D65"/>
    <w:multiLevelType w:val="hybridMultilevel"/>
    <w:tmpl w:val="BC9E9B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B401B55"/>
    <w:multiLevelType w:val="hybridMultilevel"/>
    <w:tmpl w:val="252EE390"/>
    <w:lvl w:ilvl="0" w:tplc="BB7E4E04">
      <w:start w:val="1"/>
      <w:numFmt w:val="decimal"/>
      <w:suff w:val="space"/>
      <w:lvlText w:val="%1."/>
      <w:lvlJc w:val="left"/>
      <w:pPr>
        <w:ind w:left="72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DFF7E9F"/>
    <w:multiLevelType w:val="hybridMultilevel"/>
    <w:tmpl w:val="E0EEA1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363215202">
    <w:abstractNumId w:val="10"/>
  </w:num>
  <w:num w:numId="2" w16cid:durableId="901216011">
    <w:abstractNumId w:val="8"/>
  </w:num>
  <w:num w:numId="3" w16cid:durableId="9995036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09292482">
    <w:abstractNumId w:val="2"/>
  </w:num>
  <w:num w:numId="5" w16cid:durableId="1544445917">
    <w:abstractNumId w:val="11"/>
  </w:num>
  <w:num w:numId="6" w16cid:durableId="354618393">
    <w:abstractNumId w:val="1"/>
  </w:num>
  <w:num w:numId="7" w16cid:durableId="1522237359">
    <w:abstractNumId w:val="7"/>
  </w:num>
  <w:num w:numId="8" w16cid:durableId="981734229">
    <w:abstractNumId w:val="7"/>
    <w:lvlOverride w:ilvl="0">
      <w:lvl w:ilvl="0">
        <w:start w:val="1"/>
        <w:numFmt w:val="decimal"/>
        <w:pStyle w:val="1"/>
        <w:lvlText w:val="%1"/>
        <w:lvlJc w:val="left"/>
        <w:pPr>
          <w:ind w:left="709" w:hanging="709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709" w:hanging="709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09" w:hanging="709"/>
        </w:pPr>
        <w:rPr>
          <w:rFonts w:hint="default"/>
        </w:r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ind w:left="709" w:hanging="709"/>
        </w:pPr>
        <w:rPr>
          <w:rFonts w:hint="default"/>
        </w:rPr>
      </w:lvl>
    </w:lvlOverride>
    <w:lvlOverride w:ilvl="4">
      <w:lvl w:ilvl="4">
        <w:start w:val="1"/>
        <w:numFmt w:val="decimal"/>
        <w:pStyle w:val="5"/>
        <w:lvlText w:val="%1.%2.%3.%4.%5"/>
        <w:lvlJc w:val="left"/>
        <w:pPr>
          <w:ind w:left="709" w:hanging="709"/>
        </w:pPr>
        <w:rPr>
          <w:rFonts w:hint="default"/>
        </w:rPr>
      </w:lvl>
    </w:lvlOverride>
    <w:lvlOverride w:ilvl="5">
      <w:lvl w:ilvl="5">
        <w:start w:val="1"/>
        <w:numFmt w:val="decimal"/>
        <w:pStyle w:val="6"/>
        <w:lvlText w:val="%1.%2.%3.%4.%5.%6"/>
        <w:lvlJc w:val="left"/>
        <w:pPr>
          <w:ind w:left="709" w:hanging="709"/>
        </w:pPr>
        <w:rPr>
          <w:rFonts w:hint="default"/>
        </w:rPr>
      </w:lvl>
    </w:lvlOverride>
    <w:lvlOverride w:ilvl="6">
      <w:lvl w:ilvl="6">
        <w:start w:val="1"/>
        <w:numFmt w:val="decimal"/>
        <w:pStyle w:val="7"/>
        <w:lvlText w:val="%1.%2.%3.%4.%5.%6.%7"/>
        <w:lvlJc w:val="left"/>
        <w:pPr>
          <w:ind w:left="709" w:hanging="709"/>
        </w:pPr>
        <w:rPr>
          <w:rFonts w:hint="default"/>
        </w:rPr>
      </w:lvl>
    </w:lvlOverride>
    <w:lvlOverride w:ilvl="7">
      <w:lvl w:ilvl="7">
        <w:start w:val="1"/>
        <w:numFmt w:val="decimal"/>
        <w:pStyle w:val="8"/>
        <w:lvlText w:val="%1.%2.%3.%4.%5.%6.%7.%8"/>
        <w:lvlJc w:val="left"/>
        <w:pPr>
          <w:ind w:left="709" w:hanging="709"/>
        </w:pPr>
        <w:rPr>
          <w:rFonts w:hint="default"/>
        </w:rPr>
      </w:lvl>
    </w:lvlOverride>
    <w:lvlOverride w:ilvl="8">
      <w:lvl w:ilvl="8">
        <w:start w:val="1"/>
        <w:numFmt w:val="decimal"/>
        <w:pStyle w:val="9"/>
        <w:lvlText w:val="%1.%2.%3.%4.%5.%6.%7.%8.%9"/>
        <w:lvlJc w:val="left"/>
        <w:pPr>
          <w:ind w:left="709" w:hanging="709"/>
        </w:pPr>
        <w:rPr>
          <w:rFonts w:hint="default"/>
        </w:rPr>
      </w:lvl>
    </w:lvlOverride>
  </w:num>
  <w:num w:numId="9" w16cid:durableId="377123986">
    <w:abstractNumId w:val="6"/>
  </w:num>
  <w:num w:numId="10" w16cid:durableId="1845627131">
    <w:abstractNumId w:val="3"/>
  </w:num>
  <w:num w:numId="11" w16cid:durableId="1635870998">
    <w:abstractNumId w:val="5"/>
  </w:num>
  <w:num w:numId="12" w16cid:durableId="418064172">
    <w:abstractNumId w:val="9"/>
  </w:num>
  <w:num w:numId="13" w16cid:durableId="1612320498">
    <w:abstractNumId w:val="12"/>
  </w:num>
  <w:num w:numId="14" w16cid:durableId="14805352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attachedTemplate r:id="rId1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2AE"/>
    <w:rsid w:val="00043836"/>
    <w:rsid w:val="000850BA"/>
    <w:rsid w:val="00086F44"/>
    <w:rsid w:val="0009176C"/>
    <w:rsid w:val="000C7486"/>
    <w:rsid w:val="000F1BA4"/>
    <w:rsid w:val="001151A1"/>
    <w:rsid w:val="00115492"/>
    <w:rsid w:val="00160B89"/>
    <w:rsid w:val="00172A48"/>
    <w:rsid w:val="001B798E"/>
    <w:rsid w:val="001C610F"/>
    <w:rsid w:val="00207AD6"/>
    <w:rsid w:val="002D07B6"/>
    <w:rsid w:val="002D540A"/>
    <w:rsid w:val="002E77B0"/>
    <w:rsid w:val="002F60DC"/>
    <w:rsid w:val="00312579"/>
    <w:rsid w:val="00384026"/>
    <w:rsid w:val="003851F7"/>
    <w:rsid w:val="003B227C"/>
    <w:rsid w:val="003F6F87"/>
    <w:rsid w:val="00422E93"/>
    <w:rsid w:val="00427CB8"/>
    <w:rsid w:val="00481DAF"/>
    <w:rsid w:val="00496ECD"/>
    <w:rsid w:val="004E2AB1"/>
    <w:rsid w:val="004F1DFA"/>
    <w:rsid w:val="00580145"/>
    <w:rsid w:val="005810A5"/>
    <w:rsid w:val="005846F4"/>
    <w:rsid w:val="00587C14"/>
    <w:rsid w:val="005929FE"/>
    <w:rsid w:val="005B6CAC"/>
    <w:rsid w:val="005D7BD1"/>
    <w:rsid w:val="005F174E"/>
    <w:rsid w:val="00617C46"/>
    <w:rsid w:val="006462AE"/>
    <w:rsid w:val="006874E6"/>
    <w:rsid w:val="006C394B"/>
    <w:rsid w:val="006E7F5D"/>
    <w:rsid w:val="00731D3B"/>
    <w:rsid w:val="00747129"/>
    <w:rsid w:val="007A0CC0"/>
    <w:rsid w:val="007B6BBA"/>
    <w:rsid w:val="00804100"/>
    <w:rsid w:val="00827AEF"/>
    <w:rsid w:val="00830135"/>
    <w:rsid w:val="0084410F"/>
    <w:rsid w:val="008937DD"/>
    <w:rsid w:val="008A0C32"/>
    <w:rsid w:val="008A6A7B"/>
    <w:rsid w:val="008C767C"/>
    <w:rsid w:val="008F25C4"/>
    <w:rsid w:val="009028B6"/>
    <w:rsid w:val="009137B6"/>
    <w:rsid w:val="00933674"/>
    <w:rsid w:val="00950DD9"/>
    <w:rsid w:val="009521C9"/>
    <w:rsid w:val="009568D8"/>
    <w:rsid w:val="00A2517C"/>
    <w:rsid w:val="00A806FE"/>
    <w:rsid w:val="00AB0470"/>
    <w:rsid w:val="00AB36B7"/>
    <w:rsid w:val="00AB4DBC"/>
    <w:rsid w:val="00AC7408"/>
    <w:rsid w:val="00AF132F"/>
    <w:rsid w:val="00B33A01"/>
    <w:rsid w:val="00B53682"/>
    <w:rsid w:val="00B54971"/>
    <w:rsid w:val="00B84D8E"/>
    <w:rsid w:val="00BA3496"/>
    <w:rsid w:val="00BC3FAA"/>
    <w:rsid w:val="00BC6994"/>
    <w:rsid w:val="00BE0186"/>
    <w:rsid w:val="00C10E1F"/>
    <w:rsid w:val="00C770FB"/>
    <w:rsid w:val="00C83223"/>
    <w:rsid w:val="00C91228"/>
    <w:rsid w:val="00CB7899"/>
    <w:rsid w:val="00CC7B04"/>
    <w:rsid w:val="00CE4179"/>
    <w:rsid w:val="00CF3501"/>
    <w:rsid w:val="00D106A6"/>
    <w:rsid w:val="00D1775D"/>
    <w:rsid w:val="00D26236"/>
    <w:rsid w:val="00D76277"/>
    <w:rsid w:val="00DE3485"/>
    <w:rsid w:val="00DE5004"/>
    <w:rsid w:val="00DF5ABB"/>
    <w:rsid w:val="00E40A31"/>
    <w:rsid w:val="00E537B1"/>
    <w:rsid w:val="00EA32FC"/>
    <w:rsid w:val="00EC1929"/>
    <w:rsid w:val="00EC1A8C"/>
    <w:rsid w:val="00F32748"/>
    <w:rsid w:val="00F42E28"/>
    <w:rsid w:val="00F4762B"/>
    <w:rsid w:val="00F60CC0"/>
    <w:rsid w:val="00F661CF"/>
    <w:rsid w:val="00F67D73"/>
    <w:rsid w:val="00F8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CD237B"/>
  <w15:chartTrackingRefBased/>
  <w15:docId w15:val="{A2C9E759-24F4-4374-91FB-DC7381597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3836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568D8"/>
    <w:pPr>
      <w:keepNext/>
      <w:keepLines/>
      <w:numPr>
        <w:numId w:val="7"/>
      </w:numPr>
      <w:spacing w:before="240"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F67D73"/>
    <w:pPr>
      <w:keepNext/>
      <w:keepLines/>
      <w:spacing w:before="40"/>
      <w:ind w:left="576" w:hanging="576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F67D73"/>
    <w:pPr>
      <w:ind w:left="709" w:hanging="709"/>
      <w:outlineLvl w:val="2"/>
    </w:pPr>
    <w:rPr>
      <w:rFonts w:ascii="Times New Roman" w:hAnsi="Times New Roman" w:cs="Times New Roman"/>
      <w:b/>
      <w:color w:val="auto"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rsid w:val="00F67D73"/>
    <w:pPr>
      <w:keepNext/>
      <w:keepLines/>
      <w:numPr>
        <w:ilvl w:val="3"/>
        <w:numId w:val="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7D73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67D73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67D73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67D73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67D73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DF5ABB"/>
    <w:pPr>
      <w:ind w:left="720"/>
      <w:contextualSpacing/>
    </w:pPr>
  </w:style>
  <w:style w:type="table" w:styleId="a5">
    <w:name w:val="Table Grid"/>
    <w:basedOn w:val="a1"/>
    <w:uiPriority w:val="59"/>
    <w:rsid w:val="00DF5A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B54971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422E93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C1A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C1A8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Placeholder Text"/>
    <w:basedOn w:val="a0"/>
    <w:uiPriority w:val="99"/>
    <w:semiHidden/>
    <w:rsid w:val="004E2AB1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9568D8"/>
    <w:rPr>
      <w:rFonts w:ascii="Times New Roman" w:eastAsiaTheme="majorEastAsia" w:hAnsi="Times New Roman" w:cstheme="majorBidi"/>
      <w:b/>
      <w:sz w:val="28"/>
      <w:szCs w:val="32"/>
    </w:rPr>
  </w:style>
  <w:style w:type="paragraph" w:styleId="a9">
    <w:name w:val="TOC Heading"/>
    <w:basedOn w:val="1"/>
    <w:next w:val="a"/>
    <w:uiPriority w:val="39"/>
    <w:unhideWhenUsed/>
    <w:rsid w:val="00207AD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07AD6"/>
    <w:pPr>
      <w:spacing w:after="100"/>
    </w:pPr>
  </w:style>
  <w:style w:type="paragraph" w:styleId="aa">
    <w:name w:val="header"/>
    <w:basedOn w:val="a"/>
    <w:link w:val="ab"/>
    <w:uiPriority w:val="99"/>
    <w:unhideWhenUsed/>
    <w:rsid w:val="00207AD6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207AD6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207AD6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207AD6"/>
    <w:rPr>
      <w:rFonts w:ascii="Times New Roman" w:hAnsi="Times New Roman"/>
      <w:sz w:val="28"/>
    </w:rPr>
  </w:style>
  <w:style w:type="character" w:customStyle="1" w:styleId="a4">
    <w:name w:val="Абзац списка Знак"/>
    <w:basedOn w:val="a0"/>
    <w:link w:val="a3"/>
    <w:uiPriority w:val="34"/>
    <w:rsid w:val="009568D8"/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F67D7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7D73"/>
    <w:rPr>
      <w:rFonts w:ascii="Times New Roman" w:eastAsiaTheme="majorEastAsia" w:hAnsi="Times New Roman" w:cs="Times New Roman"/>
      <w:b/>
      <w:sz w:val="28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F67D73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F67D73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F67D73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F67D73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F67D7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F67D7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linewrapper">
    <w:name w:val="line_wrapper"/>
    <w:basedOn w:val="a0"/>
    <w:rsid w:val="00CF3501"/>
  </w:style>
  <w:style w:type="paragraph" w:styleId="ae">
    <w:name w:val="Normal (Web)"/>
    <w:basedOn w:val="a"/>
    <w:uiPriority w:val="99"/>
    <w:unhideWhenUsed/>
    <w:rsid w:val="007A0CC0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5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3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7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86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87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7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62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79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21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0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64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34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5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60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5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90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4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18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0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66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32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62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4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78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59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4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6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7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1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85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8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06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1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2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6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8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orgul\Downloads\&#1051;&#1072;&#1073;&#1086;&#1088;&#1072;&#1090;&#1086;&#1088;&#1085;&#1072;&#1103;%20&#1088;&#1072;&#1073;&#1086;&#1090;&#1072;%20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04B79F-67CD-42E7-94DE-2A146091F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C:\Users\Georgul\Downloads\Лабораторная работа 1.dotx</Template>
  <TotalTime>135</TotalTime>
  <Pages>7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Georgul</dc:creator>
  <cp:keywords/>
  <dc:description/>
  <cp:lastModifiedBy>German Fidarov</cp:lastModifiedBy>
  <cp:revision>9</cp:revision>
  <dcterms:created xsi:type="dcterms:W3CDTF">2023-02-07T13:45:00Z</dcterms:created>
  <dcterms:modified xsi:type="dcterms:W3CDTF">2023-05-22T12:40:00Z</dcterms:modified>
</cp:coreProperties>
</file>